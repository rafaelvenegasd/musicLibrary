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31573" w14:textId="1FAFCE3E" w:rsidR="00816216" w:rsidRDefault="00AC06C3" w:rsidP="006F43F9">
      <w:pPr>
        <w:pStyle w:val="Ttulo"/>
      </w:pPr>
      <w:r>
        <w:t>Music Library</w:t>
      </w:r>
    </w:p>
    <w:p w14:paraId="3BBAD94F" w14:textId="7234426D" w:rsidR="00141A4C" w:rsidRDefault="006F43F9" w:rsidP="006F43F9">
      <w:r>
        <w:t>V</w:t>
      </w:r>
      <w:r w:rsidR="00C130F7">
        <w:t xml:space="preserve"> </w:t>
      </w:r>
      <w:r>
        <w:t xml:space="preserve">0.01 “MVP” </w:t>
      </w:r>
      <w:r>
        <w:rPr>
          <w:lang w:bidi="es-ES"/>
        </w:rPr>
        <w:t>| </w:t>
      </w:r>
      <w:r>
        <w:t>Rafael Venegas D</w:t>
      </w:r>
      <w:r w:rsidR="00141A4C">
        <w:rPr>
          <w:lang w:bidi="es-ES"/>
        </w:rPr>
        <w:t> | </w:t>
      </w:r>
      <w:proofErr w:type="spellStart"/>
      <w:r>
        <w:t>Assembler</w:t>
      </w:r>
      <w:proofErr w:type="spellEnd"/>
      <w:r>
        <w:t xml:space="preserve"> </w:t>
      </w:r>
      <w:proofErr w:type="spellStart"/>
      <w:r>
        <w:t>School</w:t>
      </w:r>
      <w:proofErr w:type="spellEnd"/>
      <w:r w:rsidR="00141A4C">
        <w:rPr>
          <w:lang w:bidi="es-ES"/>
        </w:rPr>
        <w:t> </w:t>
      </w:r>
    </w:p>
    <w:p w14:paraId="0A2F8159" w14:textId="77777777" w:rsidR="006270A9" w:rsidRPr="00002E93" w:rsidRDefault="00521D7F" w:rsidP="006F43F9">
      <w:pPr>
        <w:pStyle w:val="Ttulo1"/>
      </w:pPr>
      <w:sdt>
        <w:sdtPr>
          <w:alias w:val="Objetivo:"/>
          <w:tag w:val="Objetivo:"/>
          <w:id w:val="-731932020"/>
          <w:placeholder>
            <w:docPart w:val="AE00F687B6A6457DB2C5214710BA00B7"/>
          </w:placeholder>
          <w:temporary/>
          <w:showingPlcHdr/>
          <w15:appearance w15:val="hidden"/>
        </w:sdtPr>
        <w:sdtEndPr/>
        <w:sdtContent>
          <w:r w:rsidR="009D5933" w:rsidRPr="00002E93">
            <w:rPr>
              <w:lang w:bidi="es-ES"/>
            </w:rPr>
            <w:t>Objetivo</w:t>
          </w:r>
        </w:sdtContent>
      </w:sdt>
    </w:p>
    <w:p w14:paraId="1C1B0846" w14:textId="3448E514" w:rsidR="00AC06C3" w:rsidRDefault="00AC06C3" w:rsidP="006F43F9">
      <w:pPr>
        <w:pStyle w:val="Listaconvietas"/>
        <w:numPr>
          <w:ilvl w:val="0"/>
          <w:numId w:val="0"/>
        </w:numPr>
      </w:pPr>
      <w:r>
        <w:t xml:space="preserve">Utilizar la API de </w:t>
      </w:r>
      <w:r w:rsidRPr="00AC06C3">
        <w:t xml:space="preserve">iTunes </w:t>
      </w:r>
      <w:proofErr w:type="spellStart"/>
      <w:r w:rsidRPr="00AC06C3">
        <w:t>Search</w:t>
      </w:r>
      <w:proofErr w:type="spellEnd"/>
      <w:r w:rsidRPr="00AC06C3">
        <w:t xml:space="preserve"> API </w:t>
      </w:r>
      <w:r>
        <w:t xml:space="preserve">para </w:t>
      </w:r>
      <w:r w:rsidR="00002E93">
        <w:t xml:space="preserve">realizar búsquedas y mostrar resultados, utilizando </w:t>
      </w:r>
      <w:proofErr w:type="spellStart"/>
      <w:r w:rsidR="00002E93">
        <w:t>Jquery</w:t>
      </w:r>
      <w:proofErr w:type="spellEnd"/>
      <w:r w:rsidR="00002E93">
        <w:t xml:space="preserve">, AJAX, HTML y CSS. </w:t>
      </w:r>
    </w:p>
    <w:p w14:paraId="0F59F33B" w14:textId="77777777" w:rsidR="00C130F7" w:rsidRDefault="00C130F7" w:rsidP="006F43F9">
      <w:pPr>
        <w:pStyle w:val="Listaconvietas"/>
        <w:numPr>
          <w:ilvl w:val="0"/>
          <w:numId w:val="0"/>
        </w:numPr>
      </w:pPr>
    </w:p>
    <w:p w14:paraId="20FC41A6" w14:textId="77777777" w:rsidR="006F43F9" w:rsidRDefault="006F43F9" w:rsidP="006F43F9">
      <w:pPr>
        <w:pStyle w:val="Listaconvietas"/>
        <w:numPr>
          <w:ilvl w:val="0"/>
          <w:numId w:val="0"/>
        </w:numPr>
      </w:pPr>
    </w:p>
    <w:p w14:paraId="086F4CE2" w14:textId="182C75A9" w:rsidR="006F43F9" w:rsidRDefault="00FF587F" w:rsidP="006F43F9">
      <w:pPr>
        <w:pStyle w:val="Listaconvietas"/>
        <w:numPr>
          <w:ilvl w:val="0"/>
          <w:numId w:val="0"/>
        </w:numP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bidi="es-ES"/>
        </w:rPr>
      </w:pPr>
      <w: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bidi="es-ES"/>
        </w:rPr>
        <w:t>Tabla</w:t>
      </w:r>
      <w:r w:rsidR="003755B9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bidi="es-ES"/>
        </w:rPr>
        <w:t xml:space="preserve"> de organización del proyecto</w:t>
      </w:r>
    </w:p>
    <w:p w14:paraId="7CAA9B20" w14:textId="77777777" w:rsidR="003755B9" w:rsidRDefault="003755B9" w:rsidP="006F43F9">
      <w:pPr>
        <w:pStyle w:val="Listaconvietas"/>
        <w:numPr>
          <w:ilvl w:val="0"/>
          <w:numId w:val="0"/>
        </w:num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3119"/>
        <w:gridCol w:w="1984"/>
        <w:gridCol w:w="1560"/>
        <w:gridCol w:w="1665"/>
      </w:tblGrid>
      <w:tr w:rsidR="00B8762E" w14:paraId="0CEA825D" w14:textId="4DD5122E" w:rsidTr="00B14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14:paraId="35BA5C0F" w14:textId="77777777" w:rsidR="00B8762E" w:rsidRDefault="00B8762E" w:rsidP="006F43F9">
            <w:pPr>
              <w:pStyle w:val="Listaconvietas"/>
              <w:numPr>
                <w:ilvl w:val="0"/>
                <w:numId w:val="0"/>
              </w:numPr>
            </w:pPr>
          </w:p>
        </w:tc>
        <w:tc>
          <w:tcPr>
            <w:tcW w:w="1984" w:type="dxa"/>
          </w:tcPr>
          <w:p w14:paraId="496A781A" w14:textId="460D3BD3" w:rsidR="00B8762E" w:rsidRDefault="00B8762E" w:rsidP="006F43F9">
            <w:pPr>
              <w:pStyle w:val="Listaconvietas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1560" w:type="dxa"/>
          </w:tcPr>
          <w:p w14:paraId="148E5052" w14:textId="0F9567FF" w:rsidR="00B8762E" w:rsidRDefault="00B8762E" w:rsidP="006F43F9">
            <w:pPr>
              <w:pStyle w:val="Listaconvietas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Dificultad</w:t>
            </w:r>
          </w:p>
        </w:tc>
        <w:tc>
          <w:tcPr>
            <w:tcW w:w="1665" w:type="dxa"/>
          </w:tcPr>
          <w:p w14:paraId="32AC0938" w14:textId="4FFB71F6" w:rsidR="00B8762E" w:rsidRDefault="00B8762E" w:rsidP="006F43F9">
            <w:pPr>
              <w:pStyle w:val="Listaconvietas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estimado</w:t>
            </w:r>
          </w:p>
        </w:tc>
      </w:tr>
      <w:tr w:rsidR="00B8762E" w14:paraId="075B0B8D" w14:textId="39FCE50A" w:rsidTr="00B14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B97D52C" w14:textId="78352B2C" w:rsidR="00B8762E" w:rsidRDefault="00B8762E" w:rsidP="006F43F9">
            <w:pPr>
              <w:pStyle w:val="Listaconvietas"/>
              <w:numPr>
                <w:ilvl w:val="0"/>
                <w:numId w:val="0"/>
              </w:numPr>
            </w:pPr>
            <w:r>
              <w:t>Documentación</w:t>
            </w:r>
          </w:p>
        </w:tc>
        <w:tc>
          <w:tcPr>
            <w:tcW w:w="1984" w:type="dxa"/>
          </w:tcPr>
          <w:p w14:paraId="2AD9B2FB" w14:textId="020A7607" w:rsidR="00B8762E" w:rsidRDefault="00B8762E" w:rsidP="006F43F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560" w:type="dxa"/>
          </w:tcPr>
          <w:p w14:paraId="7CB41149" w14:textId="525F6BD1" w:rsidR="00B8762E" w:rsidRDefault="00B8762E" w:rsidP="006F43F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665" w:type="dxa"/>
          </w:tcPr>
          <w:p w14:paraId="23081003" w14:textId="700BBA96" w:rsidR="00B8762E" w:rsidRDefault="00B8762E" w:rsidP="006F43F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horas</w:t>
            </w:r>
          </w:p>
        </w:tc>
      </w:tr>
      <w:tr w:rsidR="00B8762E" w14:paraId="78ADAFDA" w14:textId="77777777" w:rsidTr="00B14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7D240B6" w14:textId="04DEB1D4" w:rsidR="00B8762E" w:rsidRDefault="00B8762E" w:rsidP="006F43F9">
            <w:pPr>
              <w:pStyle w:val="Listaconvietas"/>
              <w:numPr>
                <w:ilvl w:val="0"/>
                <w:numId w:val="0"/>
              </w:numPr>
            </w:pPr>
            <w:r>
              <w:t>Organización</w:t>
            </w:r>
          </w:p>
        </w:tc>
        <w:tc>
          <w:tcPr>
            <w:tcW w:w="1984" w:type="dxa"/>
          </w:tcPr>
          <w:p w14:paraId="080978C3" w14:textId="41D34142" w:rsidR="00B8762E" w:rsidRDefault="00B8762E" w:rsidP="006F43F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560" w:type="dxa"/>
          </w:tcPr>
          <w:p w14:paraId="6E6A80DE" w14:textId="62F8DE9A" w:rsidR="00B8762E" w:rsidRDefault="00B8762E" w:rsidP="006F43F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665" w:type="dxa"/>
          </w:tcPr>
          <w:p w14:paraId="06DEAF0D" w14:textId="26D57ECE" w:rsidR="00B8762E" w:rsidRDefault="00B8762E" w:rsidP="006F43F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hora</w:t>
            </w:r>
          </w:p>
        </w:tc>
      </w:tr>
      <w:tr w:rsidR="00171058" w14:paraId="773689EF" w14:textId="77777777" w:rsidTr="00B14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0C0E8B9" w14:textId="672E05D9" w:rsidR="00171058" w:rsidRDefault="00171058" w:rsidP="006F43F9">
            <w:pPr>
              <w:pStyle w:val="Listaconvietas"/>
              <w:numPr>
                <w:ilvl w:val="0"/>
                <w:numId w:val="0"/>
              </w:numPr>
            </w:pPr>
            <w:r>
              <w:t>Reuniones Diarias</w:t>
            </w:r>
          </w:p>
        </w:tc>
        <w:tc>
          <w:tcPr>
            <w:tcW w:w="1984" w:type="dxa"/>
          </w:tcPr>
          <w:p w14:paraId="03ACA33A" w14:textId="0E33370C" w:rsidR="00171058" w:rsidRDefault="00171058" w:rsidP="006F43F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560" w:type="dxa"/>
          </w:tcPr>
          <w:p w14:paraId="10FEAD62" w14:textId="5A804CEA" w:rsidR="00171058" w:rsidRDefault="00171058" w:rsidP="006F43F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665" w:type="dxa"/>
          </w:tcPr>
          <w:p w14:paraId="154E4840" w14:textId="7F958F72" w:rsidR="00171058" w:rsidRDefault="00171058" w:rsidP="006F43F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horas (1 hora/día)</w:t>
            </w:r>
          </w:p>
        </w:tc>
      </w:tr>
      <w:tr w:rsidR="00B8762E" w14:paraId="110BE30D" w14:textId="2737D7A0" w:rsidTr="00B14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AD6C623" w14:textId="2F2ADCA8" w:rsidR="00B8762E" w:rsidRDefault="00B8762E" w:rsidP="006F43F9">
            <w:pPr>
              <w:pStyle w:val="Listaconvietas"/>
              <w:numPr>
                <w:ilvl w:val="0"/>
                <w:numId w:val="0"/>
              </w:numPr>
            </w:pPr>
            <w:r>
              <w:t>Creación del repositorio</w:t>
            </w:r>
          </w:p>
        </w:tc>
        <w:tc>
          <w:tcPr>
            <w:tcW w:w="1984" w:type="dxa"/>
          </w:tcPr>
          <w:p w14:paraId="2C7C031C" w14:textId="25484032" w:rsidR="00B8762E" w:rsidRDefault="00B8762E" w:rsidP="006F43F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560" w:type="dxa"/>
          </w:tcPr>
          <w:p w14:paraId="2C900D35" w14:textId="3C356D25" w:rsidR="00B8762E" w:rsidRDefault="00B8762E" w:rsidP="006F43F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665" w:type="dxa"/>
          </w:tcPr>
          <w:p w14:paraId="2D578166" w14:textId="26214B5F" w:rsidR="00B8762E" w:rsidRDefault="00B8762E" w:rsidP="006F43F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B8762E" w14:paraId="263F6908" w14:textId="5BCAD329" w:rsidTr="00B14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01217A8" w14:textId="4FD5F3B0" w:rsidR="00B8762E" w:rsidRDefault="00B8762E" w:rsidP="006F43F9">
            <w:pPr>
              <w:pStyle w:val="Listaconvietas"/>
              <w:numPr>
                <w:ilvl w:val="0"/>
                <w:numId w:val="0"/>
              </w:numPr>
            </w:pPr>
            <w:r>
              <w:t>Análisis de los requisitos del cliente</w:t>
            </w:r>
          </w:p>
        </w:tc>
        <w:tc>
          <w:tcPr>
            <w:tcW w:w="1984" w:type="dxa"/>
          </w:tcPr>
          <w:p w14:paraId="212248C6" w14:textId="4BE3D18B" w:rsidR="00B8762E" w:rsidRDefault="00B8762E" w:rsidP="006F43F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560" w:type="dxa"/>
          </w:tcPr>
          <w:p w14:paraId="3B4E8502" w14:textId="3E16321F" w:rsidR="00B8762E" w:rsidRDefault="00B8762E" w:rsidP="006F43F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665" w:type="dxa"/>
          </w:tcPr>
          <w:p w14:paraId="4E517697" w14:textId="33BF2E98" w:rsidR="00B8762E" w:rsidRDefault="00B8762E" w:rsidP="006F43F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hora</w:t>
            </w:r>
          </w:p>
        </w:tc>
      </w:tr>
      <w:tr w:rsidR="00B8762E" w:rsidRPr="00BC1344" w14:paraId="6D34C365" w14:textId="02481243" w:rsidTr="00B14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9AD1A24" w14:textId="4F191CFE" w:rsidR="00B8762E" w:rsidRDefault="00B8762E" w:rsidP="006F43F9">
            <w:pPr>
              <w:pStyle w:val="Listaconvietas"/>
              <w:numPr>
                <w:ilvl w:val="0"/>
                <w:numId w:val="0"/>
              </w:numPr>
            </w:pPr>
            <w:r>
              <w:t xml:space="preserve">Búsqueda previa de información </w:t>
            </w:r>
          </w:p>
        </w:tc>
        <w:tc>
          <w:tcPr>
            <w:tcW w:w="1984" w:type="dxa"/>
          </w:tcPr>
          <w:p w14:paraId="30D0C6CC" w14:textId="28D9FAAD" w:rsidR="00B8762E" w:rsidRDefault="00B8762E" w:rsidP="006F43F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560" w:type="dxa"/>
          </w:tcPr>
          <w:p w14:paraId="54675347" w14:textId="510F6F71" w:rsidR="00B8762E" w:rsidRDefault="00B8762E" w:rsidP="006F43F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665" w:type="dxa"/>
          </w:tcPr>
          <w:p w14:paraId="1AF2BC76" w14:textId="3661BCC0" w:rsidR="00B8762E" w:rsidRDefault="00B8762E" w:rsidP="006F43F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horas</w:t>
            </w:r>
          </w:p>
        </w:tc>
      </w:tr>
      <w:tr w:rsidR="00002E93" w:rsidRPr="00BC1344" w14:paraId="25590422" w14:textId="77777777" w:rsidTr="00B14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AA6DA1E" w14:textId="6DC10915" w:rsidR="00002E93" w:rsidRDefault="00002E93" w:rsidP="006F43F9">
            <w:pPr>
              <w:pStyle w:val="Listaconvietas"/>
              <w:numPr>
                <w:ilvl w:val="0"/>
                <w:numId w:val="0"/>
              </w:numPr>
            </w:pPr>
            <w:r>
              <w:t>Pruebas con la API</w:t>
            </w:r>
          </w:p>
        </w:tc>
        <w:tc>
          <w:tcPr>
            <w:tcW w:w="1984" w:type="dxa"/>
          </w:tcPr>
          <w:p w14:paraId="0E0A6B45" w14:textId="3C691CAF" w:rsidR="00002E93" w:rsidRDefault="00002E93" w:rsidP="006F43F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560" w:type="dxa"/>
          </w:tcPr>
          <w:p w14:paraId="40C1FCA6" w14:textId="7D603624" w:rsidR="00002E93" w:rsidRDefault="00002E93" w:rsidP="006F43F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65" w:type="dxa"/>
          </w:tcPr>
          <w:p w14:paraId="6D064A30" w14:textId="69E97AF7" w:rsidR="00002E93" w:rsidRDefault="00002E93" w:rsidP="006F43F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horas</w:t>
            </w:r>
          </w:p>
        </w:tc>
      </w:tr>
      <w:tr w:rsidR="00BC1344" w14:paraId="26D3E613" w14:textId="77777777" w:rsidTr="00B14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CD967CE" w14:textId="2EA42AD3" w:rsidR="00BC1344" w:rsidRDefault="00BC1344" w:rsidP="006F43F9">
            <w:pPr>
              <w:pStyle w:val="Listaconvietas"/>
              <w:numPr>
                <w:ilvl w:val="0"/>
                <w:numId w:val="0"/>
              </w:numPr>
            </w:pPr>
            <w:r>
              <w:t xml:space="preserve">Creación del boceto </w:t>
            </w:r>
          </w:p>
        </w:tc>
        <w:tc>
          <w:tcPr>
            <w:tcW w:w="1984" w:type="dxa"/>
          </w:tcPr>
          <w:p w14:paraId="5B70003C" w14:textId="0D803167" w:rsidR="00BC1344" w:rsidRPr="00002E93" w:rsidRDefault="00BC1344" w:rsidP="006F43F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Media</w:t>
            </w:r>
          </w:p>
        </w:tc>
        <w:tc>
          <w:tcPr>
            <w:tcW w:w="1560" w:type="dxa"/>
          </w:tcPr>
          <w:p w14:paraId="72C5D2B0" w14:textId="4EE65922" w:rsidR="00BC1344" w:rsidRDefault="00BC1344" w:rsidP="006F43F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665" w:type="dxa"/>
          </w:tcPr>
          <w:p w14:paraId="2A30A26D" w14:textId="7BA55CF7" w:rsidR="00BC1344" w:rsidRPr="00002E93" w:rsidRDefault="00002E93" w:rsidP="006F43F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1</w:t>
            </w:r>
            <w:r w:rsidR="00BC1344">
              <w:t xml:space="preserve"> hora</w:t>
            </w:r>
          </w:p>
        </w:tc>
      </w:tr>
      <w:tr w:rsidR="00B8762E" w:rsidRPr="00BC1344" w14:paraId="7A85BD62" w14:textId="412BE54A" w:rsidTr="00B14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C38F34D" w14:textId="7B246497" w:rsidR="00B8762E" w:rsidRDefault="00002E93" w:rsidP="006F43F9">
            <w:pPr>
              <w:pStyle w:val="Listaconvietas"/>
              <w:numPr>
                <w:ilvl w:val="0"/>
                <w:numId w:val="0"/>
              </w:numPr>
            </w:pPr>
            <w:r>
              <w:t>Creación de clases, objetos y funciones</w:t>
            </w:r>
          </w:p>
        </w:tc>
        <w:tc>
          <w:tcPr>
            <w:tcW w:w="1984" w:type="dxa"/>
          </w:tcPr>
          <w:p w14:paraId="4FDAA351" w14:textId="0051E2BC" w:rsidR="00B8762E" w:rsidRDefault="00002E93" w:rsidP="006F43F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560" w:type="dxa"/>
          </w:tcPr>
          <w:p w14:paraId="11B84C2C" w14:textId="0B560D80" w:rsidR="00B8762E" w:rsidRDefault="00002E93" w:rsidP="006F43F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65" w:type="dxa"/>
          </w:tcPr>
          <w:p w14:paraId="664EDD1E" w14:textId="2027DEBE" w:rsidR="00B8762E" w:rsidRPr="00002E93" w:rsidRDefault="00002E93" w:rsidP="006F43F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E93">
              <w:t>4 horas</w:t>
            </w:r>
          </w:p>
        </w:tc>
      </w:tr>
      <w:tr w:rsidR="00B8762E" w14:paraId="08AE1CF2" w14:textId="77777777" w:rsidTr="00B14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51E786D" w14:textId="414A82BE" w:rsidR="00B8762E" w:rsidRDefault="00B8762E" w:rsidP="00A6087D">
            <w:pPr>
              <w:pStyle w:val="Listaconvietas"/>
              <w:numPr>
                <w:ilvl w:val="0"/>
                <w:numId w:val="0"/>
              </w:numPr>
            </w:pPr>
            <w:r>
              <w:t xml:space="preserve">Desarrollo de la </w:t>
            </w:r>
            <w:r w:rsidR="00B14AFF">
              <w:t>parte lógica (</w:t>
            </w:r>
            <w:proofErr w:type="spellStart"/>
            <w:r w:rsidR="00B14AFF">
              <w:t>jquery</w:t>
            </w:r>
            <w:proofErr w:type="spellEnd"/>
            <w:r w:rsidR="00B14AFF">
              <w:t xml:space="preserve"> y AJAX)</w:t>
            </w:r>
          </w:p>
        </w:tc>
        <w:tc>
          <w:tcPr>
            <w:tcW w:w="1984" w:type="dxa"/>
          </w:tcPr>
          <w:p w14:paraId="5CFEC9D5" w14:textId="474CB5FC" w:rsidR="00B8762E" w:rsidRDefault="00B14AFF" w:rsidP="00A6087D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560" w:type="dxa"/>
          </w:tcPr>
          <w:p w14:paraId="3591E139" w14:textId="7C59C6E0" w:rsidR="00B8762E" w:rsidRDefault="00B8762E" w:rsidP="00A6087D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65" w:type="dxa"/>
          </w:tcPr>
          <w:p w14:paraId="387A1050" w14:textId="66F56E33" w:rsidR="00B8762E" w:rsidRPr="001F3A08" w:rsidRDefault="00B8762E" w:rsidP="00A6087D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8 horas</w:t>
            </w:r>
          </w:p>
        </w:tc>
      </w:tr>
      <w:tr w:rsidR="00171058" w14:paraId="21727CDC" w14:textId="77777777" w:rsidTr="00B14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C4B568E" w14:textId="559EF690" w:rsidR="00171058" w:rsidRPr="00171058" w:rsidRDefault="00171058" w:rsidP="00A6087D">
            <w:pPr>
              <w:pStyle w:val="Listaconvietas"/>
              <w:numPr>
                <w:ilvl w:val="0"/>
                <w:numId w:val="0"/>
              </w:numPr>
              <w:rPr>
                <w:u w:val="single"/>
              </w:rPr>
            </w:pPr>
            <w:r>
              <w:t xml:space="preserve">Pruebas con </w:t>
            </w:r>
            <w:proofErr w:type="spellStart"/>
            <w:r>
              <w:t>localStorage</w:t>
            </w:r>
            <w:proofErr w:type="spellEnd"/>
          </w:p>
        </w:tc>
        <w:tc>
          <w:tcPr>
            <w:tcW w:w="1984" w:type="dxa"/>
          </w:tcPr>
          <w:p w14:paraId="01447169" w14:textId="7E6DE844" w:rsidR="00171058" w:rsidRDefault="00171058" w:rsidP="00A6087D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560" w:type="dxa"/>
          </w:tcPr>
          <w:p w14:paraId="39BF8B3B" w14:textId="12F43AA4" w:rsidR="00171058" w:rsidRDefault="00171058" w:rsidP="00A6087D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665" w:type="dxa"/>
          </w:tcPr>
          <w:p w14:paraId="044D3838" w14:textId="0D0CFCDE" w:rsidR="00171058" w:rsidRPr="00171058" w:rsidRDefault="00171058" w:rsidP="00A6087D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2 horas</w:t>
            </w:r>
          </w:p>
        </w:tc>
      </w:tr>
      <w:tr w:rsidR="00B14AFF" w14:paraId="3E477AF4" w14:textId="77777777" w:rsidTr="00B14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358274C" w14:textId="674EBC95" w:rsidR="00B14AFF" w:rsidRDefault="00B14AFF" w:rsidP="00A6087D">
            <w:pPr>
              <w:pStyle w:val="Listaconvietas"/>
              <w:numPr>
                <w:ilvl w:val="0"/>
                <w:numId w:val="0"/>
              </w:numPr>
            </w:pPr>
            <w:r>
              <w:t>Desarrollo de la vista (HTML y CSS)</w:t>
            </w:r>
          </w:p>
        </w:tc>
        <w:tc>
          <w:tcPr>
            <w:tcW w:w="1984" w:type="dxa"/>
          </w:tcPr>
          <w:p w14:paraId="37E855A4" w14:textId="7799ADB8" w:rsidR="00B14AFF" w:rsidRDefault="00B14AFF" w:rsidP="00A6087D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560" w:type="dxa"/>
          </w:tcPr>
          <w:p w14:paraId="672A55E8" w14:textId="214C070C" w:rsidR="00B14AFF" w:rsidRDefault="00B14AFF" w:rsidP="00A6087D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665" w:type="dxa"/>
          </w:tcPr>
          <w:p w14:paraId="5E2EA39C" w14:textId="6E9A95CC" w:rsidR="00B14AFF" w:rsidRPr="00B14AFF" w:rsidRDefault="00B14AFF" w:rsidP="00A6087D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3 horas</w:t>
            </w:r>
          </w:p>
        </w:tc>
      </w:tr>
      <w:tr w:rsidR="00B8762E" w14:paraId="44DE1943" w14:textId="77777777" w:rsidTr="00B14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3435756" w14:textId="04B0706E" w:rsidR="00B8762E" w:rsidRDefault="00B8762E" w:rsidP="006F43F9">
            <w:pPr>
              <w:pStyle w:val="Listaconvietas"/>
              <w:numPr>
                <w:ilvl w:val="0"/>
                <w:numId w:val="0"/>
              </w:numPr>
            </w:pPr>
            <w:r>
              <w:t>Testing</w:t>
            </w:r>
            <w:r w:rsidR="00A62E75">
              <w:t xml:space="preserve"> / Correcciones</w:t>
            </w:r>
          </w:p>
        </w:tc>
        <w:tc>
          <w:tcPr>
            <w:tcW w:w="1984" w:type="dxa"/>
          </w:tcPr>
          <w:p w14:paraId="097A6592" w14:textId="767EAD37" w:rsidR="00B8762E" w:rsidRDefault="00002E93" w:rsidP="006F43F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560" w:type="dxa"/>
          </w:tcPr>
          <w:p w14:paraId="37975806" w14:textId="48D3ACF0" w:rsidR="00B8762E" w:rsidRDefault="00B8762E" w:rsidP="006F43F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65" w:type="dxa"/>
          </w:tcPr>
          <w:p w14:paraId="4418AAAE" w14:textId="07015941" w:rsidR="00B8762E" w:rsidRPr="00A62E75" w:rsidRDefault="00A62E75" w:rsidP="006F43F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B8762E">
              <w:t xml:space="preserve"> hora</w:t>
            </w:r>
            <w:r>
              <w:t>s</w:t>
            </w:r>
          </w:p>
        </w:tc>
      </w:tr>
    </w:tbl>
    <w:p w14:paraId="33C77C16" w14:textId="77777777" w:rsidR="00C130F7" w:rsidRDefault="006F43F9" w:rsidP="006F43F9">
      <w:pPr>
        <w:pStyle w:val="Listaconvietas"/>
        <w:numPr>
          <w:ilvl w:val="0"/>
          <w:numId w:val="0"/>
        </w:numPr>
      </w:pPr>
      <w:r>
        <w:t xml:space="preserve">   </w:t>
      </w:r>
    </w:p>
    <w:p w14:paraId="6B068E4F" w14:textId="1C158AA0" w:rsidR="006F43F9" w:rsidRDefault="006F43F9" w:rsidP="00FF587F">
      <w:pPr>
        <w:pStyle w:val="Listaconvietas"/>
        <w:numPr>
          <w:ilvl w:val="0"/>
          <w:numId w:val="0"/>
        </w:numPr>
      </w:pPr>
    </w:p>
    <w:p w14:paraId="758E6A20" w14:textId="77777777" w:rsidR="006F43F9" w:rsidRDefault="006F43F9" w:rsidP="006F43F9">
      <w:pPr>
        <w:pStyle w:val="Listaconvietas"/>
        <w:numPr>
          <w:ilvl w:val="0"/>
          <w:numId w:val="0"/>
        </w:numPr>
      </w:pPr>
    </w:p>
    <w:p w14:paraId="738A5086" w14:textId="77777777" w:rsidR="006F43F9" w:rsidRDefault="006F43F9" w:rsidP="006F43F9">
      <w:pPr>
        <w:pStyle w:val="Listaconvietas"/>
        <w:numPr>
          <w:ilvl w:val="0"/>
          <w:numId w:val="0"/>
        </w:numPr>
      </w:pPr>
      <w:r w:rsidRPr="006F43F9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bidi="es-ES"/>
        </w:rPr>
        <w:t>Registro de incidencias que se han detectado durante la ejecución del proyecto.</w:t>
      </w:r>
    </w:p>
    <w:p w14:paraId="11D19DEF" w14:textId="06FB38CF" w:rsidR="003A02D5" w:rsidRDefault="003A02D5" w:rsidP="003A02D5">
      <w:pPr>
        <w:pStyle w:val="Listaconvietas"/>
        <w:numPr>
          <w:ilvl w:val="0"/>
          <w:numId w:val="7"/>
        </w:numPr>
      </w:pPr>
      <w:r>
        <w:t xml:space="preserve">La conexión con la API de países sugerida en el briefing del proyecto presentó errores, por lo que se optó por cambiar de API. </w:t>
      </w:r>
    </w:p>
    <w:p w14:paraId="6EBF1CA9" w14:textId="0B18F9F3" w:rsidR="003A02D5" w:rsidRDefault="003A02D5" w:rsidP="003A02D5">
      <w:pPr>
        <w:pStyle w:val="Listaconvietas"/>
        <w:numPr>
          <w:ilvl w:val="0"/>
          <w:numId w:val="7"/>
        </w:numPr>
      </w:pPr>
      <w:r>
        <w:t xml:space="preserve">La instalación del validador de código </w:t>
      </w:r>
      <w:proofErr w:type="spellStart"/>
      <w:r>
        <w:t>Javascript</w:t>
      </w:r>
      <w:proofErr w:type="spellEnd"/>
      <w:r>
        <w:t xml:space="preserve"> tomó mas tiempo de lo esperado, debido a que se tuvo que configurar NPM. </w:t>
      </w:r>
    </w:p>
    <w:p w14:paraId="0C8F64C6" w14:textId="13FDFCA2" w:rsidR="003A02D5" w:rsidRDefault="003A02D5" w:rsidP="003A02D5">
      <w:pPr>
        <w:pStyle w:val="Listaconvietas"/>
        <w:numPr>
          <w:ilvl w:val="0"/>
          <w:numId w:val="7"/>
        </w:numPr>
      </w:pPr>
      <w:r>
        <w:lastRenderedPageBreak/>
        <w:t xml:space="preserve">El proyecto tuvo un retraso de dos días en la entrega, según el tiempo estimado inicialmente, debido a asuntos personales del desarrollador. </w:t>
      </w:r>
    </w:p>
    <w:p w14:paraId="1C7F01F8" w14:textId="5F48F297" w:rsidR="00393461" w:rsidRDefault="006F43F9" w:rsidP="006F43F9">
      <w:pPr>
        <w:pStyle w:val="Listaconvietas"/>
        <w:numPr>
          <w:ilvl w:val="0"/>
          <w:numId w:val="0"/>
        </w:numPr>
      </w:pPr>
      <w:r>
        <w:t xml:space="preserve"> </w:t>
      </w:r>
    </w:p>
    <w:p w14:paraId="07F8637F" w14:textId="77777777" w:rsidR="003A02D5" w:rsidRDefault="003A02D5" w:rsidP="006F43F9">
      <w:pPr>
        <w:pStyle w:val="Listaconvietas"/>
        <w:numPr>
          <w:ilvl w:val="0"/>
          <w:numId w:val="0"/>
        </w:numPr>
      </w:pPr>
    </w:p>
    <w:p w14:paraId="301184D6" w14:textId="77777777" w:rsidR="006F43F9" w:rsidRPr="00B14AFF" w:rsidRDefault="006F43F9" w:rsidP="006F43F9">
      <w:pPr>
        <w:pStyle w:val="Listaconvietas"/>
        <w:numPr>
          <w:ilvl w:val="0"/>
          <w:numId w:val="0"/>
        </w:numPr>
        <w:rPr>
          <w:u w:val="single"/>
        </w:rPr>
      </w:pPr>
    </w:p>
    <w:p w14:paraId="2B21D71E" w14:textId="58399D52" w:rsidR="006F43F9" w:rsidRDefault="006F43F9" w:rsidP="006F43F9">
      <w:pPr>
        <w:pStyle w:val="Listaconvietas"/>
        <w:numPr>
          <w:ilvl w:val="0"/>
          <w:numId w:val="0"/>
        </w:numPr>
      </w:pPr>
      <w:r w:rsidRPr="006F43F9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bidi="es-ES"/>
        </w:rPr>
        <w:t>Registro de lecciones aprendidas.</w:t>
      </w:r>
      <w:r>
        <w:t xml:space="preserve"> </w:t>
      </w:r>
    </w:p>
    <w:p w14:paraId="35552C8B" w14:textId="5E574F19" w:rsidR="003A02D5" w:rsidRDefault="003A02D5" w:rsidP="003A02D5">
      <w:pPr>
        <w:pStyle w:val="Listaconvietas"/>
        <w:numPr>
          <w:ilvl w:val="0"/>
          <w:numId w:val="0"/>
        </w:numPr>
        <w:ind w:left="216" w:hanging="216"/>
      </w:pPr>
      <w:r>
        <w:t xml:space="preserve">En este proyecto se han aprendido varias cosas, las cuales se detallan a continuación: </w:t>
      </w:r>
    </w:p>
    <w:p w14:paraId="568260E6" w14:textId="0C176160" w:rsidR="003A02D5" w:rsidRDefault="003A02D5" w:rsidP="003A02D5">
      <w:pPr>
        <w:pStyle w:val="Listaconvietas"/>
        <w:numPr>
          <w:ilvl w:val="0"/>
          <w:numId w:val="8"/>
        </w:numPr>
      </w:pPr>
      <w:r>
        <w:t xml:space="preserve">Simplificar la forma de agregar y remover de favoritos </w:t>
      </w:r>
    </w:p>
    <w:p w14:paraId="77FF56CB" w14:textId="0BCEE88D" w:rsidR="003A02D5" w:rsidRDefault="003A02D5" w:rsidP="003A02D5">
      <w:pPr>
        <w:pStyle w:val="Listaconvietas"/>
        <w:numPr>
          <w:ilvl w:val="0"/>
          <w:numId w:val="8"/>
        </w:numPr>
      </w:pPr>
      <w:r>
        <w:t xml:space="preserve">Simplificar la forma de ejecutar la función </w:t>
      </w:r>
      <w:proofErr w:type="gramStart"/>
      <w:r>
        <w:t>“.</w:t>
      </w:r>
      <w:proofErr w:type="spellStart"/>
      <w:r>
        <w:t>append</w:t>
      </w:r>
      <w:proofErr w:type="spellEnd"/>
      <w:proofErr w:type="gramEnd"/>
      <w:r>
        <w:t>()”, para minimizar código</w:t>
      </w:r>
    </w:p>
    <w:p w14:paraId="098FD4EC" w14:textId="0D250BE5" w:rsidR="003A02D5" w:rsidRDefault="003A02D5" w:rsidP="003A02D5">
      <w:pPr>
        <w:pStyle w:val="Listaconvietas"/>
        <w:numPr>
          <w:ilvl w:val="0"/>
          <w:numId w:val="8"/>
        </w:numPr>
      </w:pPr>
      <w:bookmarkStart w:id="0" w:name="_GoBack"/>
      <w:bookmarkEnd w:id="0"/>
    </w:p>
    <w:p w14:paraId="39D7FF1A" w14:textId="77777777" w:rsidR="006F43F9" w:rsidRPr="00B14AFF" w:rsidRDefault="006F43F9" w:rsidP="006F43F9">
      <w:pPr>
        <w:pStyle w:val="Listaconvietas"/>
        <w:numPr>
          <w:ilvl w:val="0"/>
          <w:numId w:val="0"/>
        </w:numPr>
        <w:rPr>
          <w:u w:val="single"/>
        </w:rPr>
      </w:pPr>
    </w:p>
    <w:p w14:paraId="4D52838D" w14:textId="114A35E7" w:rsidR="003755B9" w:rsidRDefault="006F43F9" w:rsidP="006F43F9">
      <w:pPr>
        <w:pStyle w:val="Listaconvietas"/>
        <w:numPr>
          <w:ilvl w:val="0"/>
          <w:numId w:val="0"/>
        </w:numP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bidi="es-ES"/>
        </w:rPr>
      </w:pPr>
      <w:r w:rsidRPr="006F43F9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bidi="es-ES"/>
        </w:rPr>
        <w:t>Calendario del proyecto.</w:t>
      </w:r>
    </w:p>
    <w:p w14:paraId="5D409778" w14:textId="1A905372" w:rsidR="003755B9" w:rsidRPr="006F43F9" w:rsidRDefault="003755B9" w:rsidP="006F43F9">
      <w:pPr>
        <w:pStyle w:val="Listaconvietas"/>
        <w:numPr>
          <w:ilvl w:val="0"/>
          <w:numId w:val="0"/>
        </w:numP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bidi="es-ES"/>
        </w:rPr>
      </w:pPr>
      <w:r>
        <w:rPr>
          <w:rFonts w:asciiTheme="majorHAnsi" w:eastAsiaTheme="majorEastAsia" w:hAnsiTheme="majorHAnsi" w:cstheme="majorBidi"/>
          <w:b/>
          <w:noProof/>
          <w:color w:val="2A7B88" w:themeColor="accent1" w:themeShade="BF"/>
          <w:sz w:val="28"/>
          <w:szCs w:val="32"/>
          <w:lang w:bidi="es-ES"/>
        </w:rPr>
        <w:drawing>
          <wp:inline distT="0" distB="0" distL="0" distR="0" wp14:anchorId="2DDDF908" wp14:editId="097EA350">
            <wp:extent cx="5486400" cy="4118776"/>
            <wp:effectExtent l="0" t="0" r="1905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C6AD5F5" w14:textId="77777777" w:rsidR="006F43F9" w:rsidRDefault="006F43F9" w:rsidP="006F43F9">
      <w:pPr>
        <w:pStyle w:val="Listaconvietas"/>
        <w:numPr>
          <w:ilvl w:val="0"/>
          <w:numId w:val="0"/>
        </w:numPr>
      </w:pPr>
    </w:p>
    <w:p w14:paraId="699EEDF2" w14:textId="77777777" w:rsidR="006F43F9" w:rsidRDefault="006F43F9" w:rsidP="006F43F9">
      <w:pPr>
        <w:pStyle w:val="Listaconvietas"/>
        <w:numPr>
          <w:ilvl w:val="0"/>
          <w:numId w:val="0"/>
        </w:numPr>
      </w:pPr>
      <w:r w:rsidRPr="006F43F9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bidi="es-ES"/>
        </w:rPr>
        <w:t>Cronograma del proyecto.</w:t>
      </w:r>
    </w:p>
    <w:p w14:paraId="111B43DE" w14:textId="151D0B91" w:rsidR="006F43F9" w:rsidRDefault="006F43F9" w:rsidP="006F43F9">
      <w:pPr>
        <w:pStyle w:val="Listaconvietas"/>
        <w:numPr>
          <w:ilvl w:val="0"/>
          <w:numId w:val="0"/>
        </w:num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527"/>
        <w:gridCol w:w="1152"/>
        <w:gridCol w:w="891"/>
        <w:gridCol w:w="983"/>
        <w:gridCol w:w="1127"/>
        <w:gridCol w:w="853"/>
        <w:gridCol w:w="939"/>
        <w:gridCol w:w="1131"/>
      </w:tblGrid>
      <w:tr w:rsidR="00A62E75" w14:paraId="4EE56DD8" w14:textId="0EFCC6FB" w:rsidTr="00A62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3" w:type="dxa"/>
            <w:vMerge w:val="restart"/>
            <w:shd w:val="clear" w:color="auto" w:fill="002060"/>
          </w:tcPr>
          <w:p w14:paraId="5863DF57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</w:pPr>
          </w:p>
        </w:tc>
        <w:tc>
          <w:tcPr>
            <w:tcW w:w="6849" w:type="dxa"/>
            <w:gridSpan w:val="6"/>
            <w:shd w:val="clear" w:color="auto" w:fill="F6D58E" w:themeFill="accent3" w:themeFillTint="99"/>
          </w:tcPr>
          <w:p w14:paraId="0A7BEAA5" w14:textId="63D5F79E" w:rsidR="00A62E75" w:rsidRPr="00B70DA2" w:rsidRDefault="00A62E75" w:rsidP="00945FA9">
            <w:pPr>
              <w:pStyle w:val="Listaconvietas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171058">
              <w:rPr>
                <w:u w:val="single"/>
              </w:rPr>
              <w:t>Music Library</w:t>
            </w:r>
          </w:p>
        </w:tc>
        <w:tc>
          <w:tcPr>
            <w:tcW w:w="871" w:type="dxa"/>
            <w:shd w:val="clear" w:color="auto" w:fill="F6D58E" w:themeFill="accent3" w:themeFillTint="99"/>
          </w:tcPr>
          <w:p w14:paraId="126A47CE" w14:textId="77777777" w:rsidR="00A62E75" w:rsidRPr="00171058" w:rsidRDefault="00A62E75" w:rsidP="00945FA9">
            <w:pPr>
              <w:pStyle w:val="Listaconvietas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A62E75" w14:paraId="4232AEDB" w14:textId="12515B4B" w:rsidTr="00A62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vMerge/>
            <w:shd w:val="clear" w:color="auto" w:fill="002060"/>
          </w:tcPr>
          <w:p w14:paraId="52B3D042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</w:pPr>
          </w:p>
        </w:tc>
        <w:tc>
          <w:tcPr>
            <w:tcW w:w="1215" w:type="dxa"/>
          </w:tcPr>
          <w:p w14:paraId="5749572E" w14:textId="23D703D6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Miércoles</w:t>
            </w:r>
          </w:p>
        </w:tc>
        <w:tc>
          <w:tcPr>
            <w:tcW w:w="1087" w:type="dxa"/>
          </w:tcPr>
          <w:p w14:paraId="33A26C6F" w14:textId="43D04672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Jueves</w:t>
            </w:r>
          </w:p>
        </w:tc>
        <w:tc>
          <w:tcPr>
            <w:tcW w:w="1132" w:type="dxa"/>
          </w:tcPr>
          <w:p w14:paraId="7926A74D" w14:textId="4491583B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Viernes</w:t>
            </w:r>
          </w:p>
        </w:tc>
        <w:tc>
          <w:tcPr>
            <w:tcW w:w="1203" w:type="dxa"/>
          </w:tcPr>
          <w:p w14:paraId="5AED3207" w14:textId="729E6B3C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Weekend</w:t>
            </w:r>
          </w:p>
        </w:tc>
        <w:tc>
          <w:tcPr>
            <w:tcW w:w="1069" w:type="dxa"/>
          </w:tcPr>
          <w:p w14:paraId="58A51686" w14:textId="370D6C01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Lunes</w:t>
            </w:r>
          </w:p>
        </w:tc>
        <w:tc>
          <w:tcPr>
            <w:tcW w:w="1143" w:type="dxa"/>
          </w:tcPr>
          <w:p w14:paraId="505E06AB" w14:textId="7A76D1FF" w:rsidR="00A62E75" w:rsidRPr="00B70DA2" w:rsidRDefault="00A62E75" w:rsidP="00945FA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Martes</w:t>
            </w:r>
          </w:p>
        </w:tc>
        <w:tc>
          <w:tcPr>
            <w:tcW w:w="871" w:type="dxa"/>
          </w:tcPr>
          <w:p w14:paraId="5627FB3A" w14:textId="2987D3A5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Miércoles</w:t>
            </w:r>
          </w:p>
        </w:tc>
      </w:tr>
      <w:tr w:rsidR="00A62E75" w14:paraId="1A163F31" w14:textId="56DDB5A3" w:rsidTr="00A62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shd w:val="clear" w:color="auto" w:fill="002060"/>
          </w:tcPr>
          <w:p w14:paraId="2D6ACE24" w14:textId="77777777" w:rsidR="00A62E75" w:rsidRPr="00B70DA2" w:rsidRDefault="00A62E75" w:rsidP="00945FA9">
            <w:pPr>
              <w:pStyle w:val="Listaconvietas"/>
              <w:numPr>
                <w:ilvl w:val="0"/>
                <w:numId w:val="0"/>
              </w:num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Organización</w:t>
            </w:r>
          </w:p>
        </w:tc>
        <w:tc>
          <w:tcPr>
            <w:tcW w:w="1215" w:type="dxa"/>
          </w:tcPr>
          <w:p w14:paraId="757318F6" w14:textId="159B78BA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706CFCF" wp14:editId="53939926">
                      <wp:simplePos x="0" y="0"/>
                      <wp:positionH relativeFrom="column">
                        <wp:posOffset>20016</wp:posOffset>
                      </wp:positionH>
                      <wp:positionV relativeFrom="paragraph">
                        <wp:posOffset>74270</wp:posOffset>
                      </wp:positionV>
                      <wp:extent cx="351130" cy="87782"/>
                      <wp:effectExtent l="0" t="0" r="11430" b="2667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1130" cy="8778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34197D" id="Rectángulo 7" o:spid="_x0000_s1026" style="position:absolute;margin-left:1.6pt;margin-top:5.85pt;width:27.65pt;height:6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" fillcolor="#39a5b7 [3204]" strokecolor="#1c515a [1604]" strokeweight="1pt"/>
                  </w:pict>
                </mc:Fallback>
              </mc:AlternateContent>
            </w:r>
          </w:p>
        </w:tc>
        <w:tc>
          <w:tcPr>
            <w:tcW w:w="1087" w:type="dxa"/>
          </w:tcPr>
          <w:p w14:paraId="5B91860F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78D0CE7A" w14:textId="0603B8F9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7D8E2723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51805DA1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3" w:type="dxa"/>
          </w:tcPr>
          <w:p w14:paraId="4494C354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128E18B1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2E75" w14:paraId="1CF0351A" w14:textId="7055F60B" w:rsidTr="00A62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shd w:val="clear" w:color="auto" w:fill="002060"/>
          </w:tcPr>
          <w:p w14:paraId="6282EDD3" w14:textId="77777777" w:rsidR="00A62E75" w:rsidRPr="00B70DA2" w:rsidRDefault="00A62E75" w:rsidP="00945FA9">
            <w:pPr>
              <w:pStyle w:val="Listaconvietas"/>
              <w:numPr>
                <w:ilvl w:val="0"/>
                <w:numId w:val="0"/>
              </w:numPr>
              <w:rPr>
                <w:color w:val="FFFFFF" w:themeColor="background1"/>
              </w:rPr>
            </w:pPr>
            <w:r w:rsidRPr="00B70DA2">
              <w:rPr>
                <w:color w:val="FFFFFF" w:themeColor="background1"/>
              </w:rPr>
              <w:t>Análisis de los requisitos del cliente</w:t>
            </w:r>
          </w:p>
        </w:tc>
        <w:tc>
          <w:tcPr>
            <w:tcW w:w="1215" w:type="dxa"/>
          </w:tcPr>
          <w:p w14:paraId="53EAAC3D" w14:textId="14CFCBF2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60DC04B" wp14:editId="7896CBFE">
                      <wp:simplePos x="0" y="0"/>
                      <wp:positionH relativeFrom="column">
                        <wp:posOffset>22915</wp:posOffset>
                      </wp:positionH>
                      <wp:positionV relativeFrom="paragraph">
                        <wp:posOffset>266838</wp:posOffset>
                      </wp:positionV>
                      <wp:extent cx="389614" cy="95416"/>
                      <wp:effectExtent l="0" t="0" r="10795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614" cy="9541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45398D" id="Rectángulo 8" o:spid="_x0000_s1026" style="position:absolute;margin-left:1.8pt;margin-top:21pt;width:30.7pt;height: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" fillcolor="#39a5b7 [3204]" strokecolor="#1c515a [1604]" strokeweight="1pt"/>
                  </w:pict>
                </mc:Fallback>
              </mc:AlternateContent>
            </w:r>
          </w:p>
        </w:tc>
        <w:tc>
          <w:tcPr>
            <w:tcW w:w="1087" w:type="dxa"/>
          </w:tcPr>
          <w:p w14:paraId="6CDE9246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319E79C5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27B25B9A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0070DF0B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3" w:type="dxa"/>
          </w:tcPr>
          <w:p w14:paraId="0529500A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2CCD0998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2E75" w14:paraId="25171A7F" w14:textId="50F5E0F6" w:rsidTr="00A62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shd w:val="clear" w:color="auto" w:fill="002060"/>
          </w:tcPr>
          <w:p w14:paraId="4631DE86" w14:textId="77777777" w:rsidR="00A62E75" w:rsidRPr="00B70DA2" w:rsidRDefault="00A62E75" w:rsidP="00945FA9">
            <w:pPr>
              <w:pStyle w:val="Listaconvietas"/>
              <w:numPr>
                <w:ilvl w:val="0"/>
                <w:numId w:val="0"/>
              </w:num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Creación del repositorio</w:t>
            </w:r>
            <w:r w:rsidRPr="00B70DA2">
              <w:rPr>
                <w:color w:val="FFFFFF" w:themeColor="background1"/>
              </w:rPr>
              <w:t xml:space="preserve"> </w:t>
            </w:r>
          </w:p>
        </w:tc>
        <w:tc>
          <w:tcPr>
            <w:tcW w:w="1215" w:type="dxa"/>
          </w:tcPr>
          <w:p w14:paraId="02329E73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C1CCBCE" wp14:editId="07C3737C">
                      <wp:simplePos x="0" y="0"/>
                      <wp:positionH relativeFrom="column">
                        <wp:posOffset>21286</wp:posOffset>
                      </wp:positionH>
                      <wp:positionV relativeFrom="paragraph">
                        <wp:posOffset>152538</wp:posOffset>
                      </wp:positionV>
                      <wp:extent cx="429371" cy="103367"/>
                      <wp:effectExtent l="0" t="0" r="27940" b="1143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371" cy="10336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078F0C" id="Rectángulo 9" o:spid="_x0000_s1026" style="position:absolute;margin-left:1.7pt;margin-top:12pt;width:33.8pt;height:8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" fillcolor="#39a5b7 [3204]" strokecolor="#1c515a [1604]" strokeweight="1pt"/>
                  </w:pict>
                </mc:Fallback>
              </mc:AlternateContent>
            </w:r>
          </w:p>
        </w:tc>
        <w:tc>
          <w:tcPr>
            <w:tcW w:w="1087" w:type="dxa"/>
          </w:tcPr>
          <w:p w14:paraId="6AF562D0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62DCB8E1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48AD6F1F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408CDADE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3" w:type="dxa"/>
          </w:tcPr>
          <w:p w14:paraId="76B551FC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03C427EB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2E75" w14:paraId="4ABD7359" w14:textId="173C2117" w:rsidTr="00A62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shd w:val="clear" w:color="auto" w:fill="002060"/>
          </w:tcPr>
          <w:p w14:paraId="02604DFC" w14:textId="77777777" w:rsidR="00A62E75" w:rsidRPr="00B70DA2" w:rsidRDefault="00A62E75" w:rsidP="00945FA9">
            <w:pPr>
              <w:pStyle w:val="Listaconvietas"/>
              <w:numPr>
                <w:ilvl w:val="0"/>
                <w:numId w:val="0"/>
              </w:numPr>
              <w:rPr>
                <w:color w:val="FFFFFF" w:themeColor="background1"/>
              </w:rPr>
            </w:pPr>
            <w:r w:rsidRPr="00B70DA2">
              <w:rPr>
                <w:color w:val="FFFFFF" w:themeColor="background1"/>
              </w:rPr>
              <w:lastRenderedPageBreak/>
              <w:t>Búsqueda de información</w:t>
            </w:r>
          </w:p>
        </w:tc>
        <w:tc>
          <w:tcPr>
            <w:tcW w:w="1215" w:type="dxa"/>
          </w:tcPr>
          <w:p w14:paraId="439C79D7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03200C2" wp14:editId="495412D4">
                      <wp:simplePos x="0" y="0"/>
                      <wp:positionH relativeFrom="column">
                        <wp:posOffset>29238</wp:posOffset>
                      </wp:positionH>
                      <wp:positionV relativeFrom="paragraph">
                        <wp:posOffset>188651</wp:posOffset>
                      </wp:positionV>
                      <wp:extent cx="1129085" cy="95416"/>
                      <wp:effectExtent l="0" t="0" r="13970" b="1905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9085" cy="9541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FAEC3E" id="Rectángulo 13" o:spid="_x0000_s1026" style="position:absolute;margin-left:2.3pt;margin-top:14.85pt;width:88.9pt;height: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" fillcolor="#39a5b7 [3204]" strokecolor="#1c515a [1604]" strokeweight="1pt"/>
                  </w:pict>
                </mc:Fallback>
              </mc:AlternateContent>
            </w:r>
          </w:p>
        </w:tc>
        <w:tc>
          <w:tcPr>
            <w:tcW w:w="1087" w:type="dxa"/>
          </w:tcPr>
          <w:p w14:paraId="64FAF6E9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0ADF3645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30319E94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7A9D5F5D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3" w:type="dxa"/>
          </w:tcPr>
          <w:p w14:paraId="02607D8E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78CE241A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2E75" w14:paraId="790DC0A9" w14:textId="174BF4DB" w:rsidTr="00A62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shd w:val="clear" w:color="auto" w:fill="002060"/>
          </w:tcPr>
          <w:p w14:paraId="60FEF11A" w14:textId="77777777" w:rsidR="00A62E75" w:rsidRPr="00B70DA2" w:rsidRDefault="00A62E75" w:rsidP="00945FA9">
            <w:pPr>
              <w:pStyle w:val="Listaconvietas"/>
              <w:numPr>
                <w:ilvl w:val="0"/>
                <w:numId w:val="0"/>
              </w:numPr>
              <w:rPr>
                <w:color w:val="FFFFFF" w:themeColor="background1"/>
              </w:rPr>
            </w:pPr>
            <w:r w:rsidRPr="00B70DA2">
              <w:rPr>
                <w:color w:val="FFFFFF" w:themeColor="background1"/>
              </w:rPr>
              <w:t>Creación de la documentación</w:t>
            </w:r>
          </w:p>
        </w:tc>
        <w:tc>
          <w:tcPr>
            <w:tcW w:w="1215" w:type="dxa"/>
          </w:tcPr>
          <w:p w14:paraId="2F746623" w14:textId="069555BD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7" w:type="dxa"/>
          </w:tcPr>
          <w:p w14:paraId="1F7F1194" w14:textId="2A06EF74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9632EB3" wp14:editId="1EFD794D">
                      <wp:simplePos x="0" y="0"/>
                      <wp:positionH relativeFrom="column">
                        <wp:posOffset>-82347</wp:posOffset>
                      </wp:positionH>
                      <wp:positionV relativeFrom="paragraph">
                        <wp:posOffset>234950</wp:posOffset>
                      </wp:positionV>
                      <wp:extent cx="464896" cy="102565"/>
                      <wp:effectExtent l="0" t="0" r="11430" b="12065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896" cy="1025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36A712" id="Rectángulo 10" o:spid="_x0000_s1026" style="position:absolute;margin-left:-6.5pt;margin-top:18.5pt;width:36.6pt;height:8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" fillcolor="#39a5b7 [3204]" strokecolor="#1c515a [1604]" strokeweight="1pt"/>
                  </w:pict>
                </mc:Fallback>
              </mc:AlternateContent>
            </w:r>
          </w:p>
        </w:tc>
        <w:tc>
          <w:tcPr>
            <w:tcW w:w="1132" w:type="dxa"/>
          </w:tcPr>
          <w:p w14:paraId="68D20B78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5D0ED6FB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1D5A339A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3" w:type="dxa"/>
          </w:tcPr>
          <w:p w14:paraId="287A5B4F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57FD2F54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2E75" w14:paraId="505FB26E" w14:textId="270D8514" w:rsidTr="00A62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shd w:val="clear" w:color="auto" w:fill="002060"/>
          </w:tcPr>
          <w:p w14:paraId="1FA500DE" w14:textId="77777777" w:rsidR="00A62E75" w:rsidRPr="00B70DA2" w:rsidRDefault="00A62E75" w:rsidP="00945FA9">
            <w:pPr>
              <w:pStyle w:val="Listaconvietas"/>
              <w:numPr>
                <w:ilvl w:val="0"/>
                <w:numId w:val="0"/>
              </w:num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Creación de un boceto del HTML</w:t>
            </w:r>
          </w:p>
        </w:tc>
        <w:tc>
          <w:tcPr>
            <w:tcW w:w="1215" w:type="dxa"/>
          </w:tcPr>
          <w:p w14:paraId="181F06AA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7" w:type="dxa"/>
          </w:tcPr>
          <w:p w14:paraId="794F5C34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5B2934B" wp14:editId="4E959CCA">
                      <wp:simplePos x="0" y="0"/>
                      <wp:positionH relativeFrom="column">
                        <wp:posOffset>-75920</wp:posOffset>
                      </wp:positionH>
                      <wp:positionV relativeFrom="paragraph">
                        <wp:posOffset>208382</wp:posOffset>
                      </wp:positionV>
                      <wp:extent cx="428957" cy="111319"/>
                      <wp:effectExtent l="0" t="0" r="28575" b="22225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957" cy="1113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32E0B1" id="Rectángulo 12" o:spid="_x0000_s1026" style="position:absolute;margin-left:-6pt;margin-top:16.4pt;width:33.8pt;height: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" fillcolor="#39a5b7 [3204]" strokecolor="#1c515a [1604]" strokeweight="1pt"/>
                  </w:pict>
                </mc:Fallback>
              </mc:AlternateContent>
            </w:r>
          </w:p>
        </w:tc>
        <w:tc>
          <w:tcPr>
            <w:tcW w:w="1132" w:type="dxa"/>
          </w:tcPr>
          <w:p w14:paraId="74913CC9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02D5DBA4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6157D65A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3" w:type="dxa"/>
          </w:tcPr>
          <w:p w14:paraId="01C7283F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4CB728C1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2E75" w14:paraId="25230E3D" w14:textId="29A361CF" w:rsidTr="00A62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shd w:val="clear" w:color="auto" w:fill="002060"/>
          </w:tcPr>
          <w:p w14:paraId="024D12FD" w14:textId="2A63AA40" w:rsidR="00A62E75" w:rsidRDefault="00A62E75" w:rsidP="00945FA9">
            <w:pPr>
              <w:pStyle w:val="Listaconvietas"/>
              <w:numPr>
                <w:ilvl w:val="0"/>
                <w:numId w:val="0"/>
              </w:numPr>
              <w:rPr>
                <w:color w:val="FFFFFF" w:themeColor="background1"/>
              </w:rPr>
            </w:pPr>
            <w:r w:rsidRPr="00B8754D">
              <w:rPr>
                <w:color w:val="FFFFFF" w:themeColor="background1"/>
              </w:rPr>
              <w:t>Creación de clases, objetos y funciones</w:t>
            </w:r>
          </w:p>
        </w:tc>
        <w:tc>
          <w:tcPr>
            <w:tcW w:w="1215" w:type="dxa"/>
          </w:tcPr>
          <w:p w14:paraId="61DE230A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7" w:type="dxa"/>
          </w:tcPr>
          <w:p w14:paraId="21F31A24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59A656B" wp14:editId="5F77DA9F">
                      <wp:simplePos x="0" y="0"/>
                      <wp:positionH relativeFrom="column">
                        <wp:posOffset>-47346</wp:posOffset>
                      </wp:positionH>
                      <wp:positionV relativeFrom="paragraph">
                        <wp:posOffset>214630</wp:posOffset>
                      </wp:positionV>
                      <wp:extent cx="453542" cy="109728"/>
                      <wp:effectExtent l="0" t="0" r="22860" b="2413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3542" cy="10972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C4F20C" id="Rectángulo 14" o:spid="_x0000_s1026" style="position:absolute;margin-left:-3.75pt;margin-top:16.9pt;width:35.7pt;height:8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" fillcolor="#39a5b7 [3204]" strokecolor="#1c515a [1604]" strokeweight="1pt"/>
                  </w:pict>
                </mc:Fallback>
              </mc:AlternateContent>
            </w:r>
          </w:p>
        </w:tc>
        <w:tc>
          <w:tcPr>
            <w:tcW w:w="1132" w:type="dxa"/>
          </w:tcPr>
          <w:p w14:paraId="063EA9F4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2D0AA512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0C6B7C8F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3" w:type="dxa"/>
          </w:tcPr>
          <w:p w14:paraId="12962556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7BEC190A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2E75" w14:paraId="3B0FC0CA" w14:textId="2B89827B" w:rsidTr="00A62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shd w:val="clear" w:color="auto" w:fill="002060"/>
          </w:tcPr>
          <w:p w14:paraId="5EA10E60" w14:textId="4E262551" w:rsidR="00A62E75" w:rsidRPr="00B8754D" w:rsidRDefault="00A62E75" w:rsidP="00945FA9">
            <w:pPr>
              <w:pStyle w:val="Listaconvietas"/>
              <w:numPr>
                <w:ilvl w:val="0"/>
                <w:numId w:val="0"/>
              </w:num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Pruebas con la API</w:t>
            </w:r>
          </w:p>
        </w:tc>
        <w:tc>
          <w:tcPr>
            <w:tcW w:w="1215" w:type="dxa"/>
          </w:tcPr>
          <w:p w14:paraId="63B16C43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7" w:type="dxa"/>
          </w:tcPr>
          <w:p w14:paraId="28933C0E" w14:textId="1397A6A1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37B4DF4" wp14:editId="165DE7C4">
                      <wp:simplePos x="0" y="0"/>
                      <wp:positionH relativeFrom="column">
                        <wp:posOffset>-49860</wp:posOffset>
                      </wp:positionH>
                      <wp:positionV relativeFrom="paragraph">
                        <wp:posOffset>53340</wp:posOffset>
                      </wp:positionV>
                      <wp:extent cx="1338580" cy="116840"/>
                      <wp:effectExtent l="0" t="0" r="13970" b="16510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8580" cy="1168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08EC84" id="Rectángulo 22" o:spid="_x0000_s1026" style="position:absolute;margin-left:-3.95pt;margin-top:4.2pt;width:105.4pt;height:9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" fillcolor="#39a5b7 [3204]" strokecolor="#1c515a [1604]" strokeweight="1pt"/>
                  </w:pict>
                </mc:Fallback>
              </mc:AlternateContent>
            </w:r>
          </w:p>
        </w:tc>
        <w:tc>
          <w:tcPr>
            <w:tcW w:w="1132" w:type="dxa"/>
          </w:tcPr>
          <w:p w14:paraId="3373A646" w14:textId="5B3D29C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76BEA651" w14:textId="67E9E8DF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0AFF57EE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3" w:type="dxa"/>
          </w:tcPr>
          <w:p w14:paraId="00DD0B86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555F673F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2E75" w14:paraId="57F9A18F" w14:textId="4808CF6D" w:rsidTr="00A62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shd w:val="clear" w:color="auto" w:fill="002060"/>
          </w:tcPr>
          <w:p w14:paraId="1335229C" w14:textId="60AA299A" w:rsidR="00A62E75" w:rsidRDefault="00A62E75" w:rsidP="00945FA9">
            <w:pPr>
              <w:pStyle w:val="Listaconvietas"/>
              <w:numPr>
                <w:ilvl w:val="0"/>
                <w:numId w:val="0"/>
              </w:numPr>
              <w:rPr>
                <w:color w:val="FFFFFF" w:themeColor="background1"/>
              </w:rPr>
            </w:pPr>
            <w:r w:rsidRPr="00A62E75">
              <w:rPr>
                <w:color w:val="FFFFFF" w:themeColor="background1"/>
              </w:rPr>
              <w:t>Desarrollo de la parte lógica (</w:t>
            </w:r>
            <w:proofErr w:type="spellStart"/>
            <w:r w:rsidRPr="00A62E75">
              <w:rPr>
                <w:color w:val="FFFFFF" w:themeColor="background1"/>
              </w:rPr>
              <w:t>jquery</w:t>
            </w:r>
            <w:proofErr w:type="spellEnd"/>
            <w:r w:rsidRPr="00A62E75">
              <w:rPr>
                <w:color w:val="FFFFFF" w:themeColor="background1"/>
              </w:rPr>
              <w:t xml:space="preserve"> y AJAX)</w:t>
            </w:r>
          </w:p>
        </w:tc>
        <w:tc>
          <w:tcPr>
            <w:tcW w:w="1215" w:type="dxa"/>
          </w:tcPr>
          <w:p w14:paraId="787D6A8C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7" w:type="dxa"/>
          </w:tcPr>
          <w:p w14:paraId="7E6D7FAE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132" w:type="dxa"/>
          </w:tcPr>
          <w:p w14:paraId="49C83C1C" w14:textId="5AEDEF62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25A559C" wp14:editId="71578771">
                      <wp:simplePos x="0" y="0"/>
                      <wp:positionH relativeFrom="column">
                        <wp:posOffset>21387</wp:posOffset>
                      </wp:positionH>
                      <wp:positionV relativeFrom="paragraph">
                        <wp:posOffset>252374</wp:posOffset>
                      </wp:positionV>
                      <wp:extent cx="2157984" cy="109728"/>
                      <wp:effectExtent l="0" t="0" r="13970" b="2413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7984" cy="10972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F50990" id="Rectángulo 5" o:spid="_x0000_s1026" style="position:absolute;margin-left:1.7pt;margin-top:19.85pt;width:169.9pt;height:8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" fillcolor="#39a5b7 [3204]" strokecolor="#1c515a [1604]" strokeweight="1pt"/>
                  </w:pict>
                </mc:Fallback>
              </mc:AlternateContent>
            </w:r>
          </w:p>
        </w:tc>
        <w:tc>
          <w:tcPr>
            <w:tcW w:w="1203" w:type="dxa"/>
          </w:tcPr>
          <w:p w14:paraId="21B6C86E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7C33D7A8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3" w:type="dxa"/>
          </w:tcPr>
          <w:p w14:paraId="6BE554F8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150A65E3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2E75" w14:paraId="161FF78F" w14:textId="4AF36E69" w:rsidTr="00A62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shd w:val="clear" w:color="auto" w:fill="002060"/>
          </w:tcPr>
          <w:p w14:paraId="4CE60444" w14:textId="5C81FBDB" w:rsidR="00A62E75" w:rsidRDefault="00A62E75" w:rsidP="00945FA9">
            <w:pPr>
              <w:pStyle w:val="Listaconvietas"/>
              <w:numPr>
                <w:ilvl w:val="0"/>
                <w:numId w:val="0"/>
              </w:num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Pruebas con </w:t>
            </w:r>
            <w:proofErr w:type="spellStart"/>
            <w:r>
              <w:rPr>
                <w:color w:val="FFFFFF" w:themeColor="background1"/>
              </w:rPr>
              <w:t>LocalStorage</w:t>
            </w:r>
            <w:proofErr w:type="spellEnd"/>
          </w:p>
        </w:tc>
        <w:tc>
          <w:tcPr>
            <w:tcW w:w="1215" w:type="dxa"/>
          </w:tcPr>
          <w:p w14:paraId="2F3E70D5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7" w:type="dxa"/>
          </w:tcPr>
          <w:p w14:paraId="097B63D7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5DB1D505" w14:textId="5E787B53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0A45F736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392996A7" w14:textId="37DEFF1B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F1FC50E" wp14:editId="7ABCB1F9">
                      <wp:simplePos x="0" y="0"/>
                      <wp:positionH relativeFrom="column">
                        <wp:posOffset>93040</wp:posOffset>
                      </wp:positionH>
                      <wp:positionV relativeFrom="paragraph">
                        <wp:posOffset>155626</wp:posOffset>
                      </wp:positionV>
                      <wp:extent cx="612251" cy="111319"/>
                      <wp:effectExtent l="0" t="0" r="16510" b="22225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251" cy="1113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9FCE23" id="Rectángulo 4" o:spid="_x0000_s1026" style="position:absolute;margin-left:7.35pt;margin-top:12.25pt;width:48.2pt;height: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" fillcolor="#39a5b7 [3204]" strokecolor="#1c515a [1604]" strokeweight="1pt"/>
                  </w:pict>
                </mc:Fallback>
              </mc:AlternateContent>
            </w:r>
          </w:p>
        </w:tc>
        <w:tc>
          <w:tcPr>
            <w:tcW w:w="1143" w:type="dxa"/>
          </w:tcPr>
          <w:p w14:paraId="0B855BD0" w14:textId="760FE5C0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77DF8DC7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2E75" w14:paraId="5687E91D" w14:textId="564F111D" w:rsidTr="00A62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shd w:val="clear" w:color="auto" w:fill="002060"/>
          </w:tcPr>
          <w:p w14:paraId="6368D6E1" w14:textId="06E6F0DC" w:rsidR="00A62E75" w:rsidRDefault="00A62E75" w:rsidP="00945FA9">
            <w:pPr>
              <w:pStyle w:val="Listaconvietas"/>
              <w:numPr>
                <w:ilvl w:val="0"/>
                <w:numId w:val="0"/>
              </w:numPr>
              <w:rPr>
                <w:color w:val="FFFFFF" w:themeColor="background1"/>
              </w:rPr>
            </w:pPr>
            <w:r w:rsidRPr="00A62E75">
              <w:rPr>
                <w:color w:val="FFFFFF" w:themeColor="background1"/>
              </w:rPr>
              <w:t>Desarrollo de la vista (HTML y CSS)</w:t>
            </w:r>
          </w:p>
        </w:tc>
        <w:tc>
          <w:tcPr>
            <w:tcW w:w="1215" w:type="dxa"/>
          </w:tcPr>
          <w:p w14:paraId="48085CD7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7" w:type="dxa"/>
          </w:tcPr>
          <w:p w14:paraId="03DE7B8D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093682BA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0B41DD62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78D6BAD6" w14:textId="6EBCAB13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3" w:type="dxa"/>
          </w:tcPr>
          <w:p w14:paraId="60CA9375" w14:textId="7E2E3984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32506F43" w14:textId="4E618B9E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AAE6687" wp14:editId="2BF760CA">
                      <wp:simplePos x="0" y="0"/>
                      <wp:positionH relativeFrom="column">
                        <wp:posOffset>-364236</wp:posOffset>
                      </wp:positionH>
                      <wp:positionV relativeFrom="paragraph">
                        <wp:posOffset>180925</wp:posOffset>
                      </wp:positionV>
                      <wp:extent cx="512064" cy="95098"/>
                      <wp:effectExtent l="0" t="0" r="21590" b="19685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2064" cy="9509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E24012" id="Rectángulo 23" o:spid="_x0000_s1026" style="position:absolute;margin-left:-28.7pt;margin-top:14.25pt;width:40.3pt;height: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" fillcolor="#39a5b7 [3204]" strokecolor="#1c515a [1604]" strokeweight="1pt"/>
                  </w:pict>
                </mc:Fallback>
              </mc:AlternateContent>
            </w:r>
          </w:p>
        </w:tc>
      </w:tr>
      <w:tr w:rsidR="00A62E75" w14:paraId="3FA579C9" w14:textId="52C91C21" w:rsidTr="00A62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shd w:val="clear" w:color="auto" w:fill="002060"/>
          </w:tcPr>
          <w:p w14:paraId="167FC6C7" w14:textId="69959AAA" w:rsidR="00A62E75" w:rsidRPr="00A62E75" w:rsidRDefault="00A62E75" w:rsidP="00945FA9">
            <w:pPr>
              <w:pStyle w:val="Listaconvietas"/>
              <w:numPr>
                <w:ilvl w:val="0"/>
                <w:numId w:val="0"/>
              </w:num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Testing/Correcciones</w:t>
            </w:r>
          </w:p>
        </w:tc>
        <w:tc>
          <w:tcPr>
            <w:tcW w:w="1215" w:type="dxa"/>
          </w:tcPr>
          <w:p w14:paraId="3EF97D0F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7" w:type="dxa"/>
          </w:tcPr>
          <w:p w14:paraId="043F8E35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153F2DFF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33D43F98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9" w:type="dxa"/>
          </w:tcPr>
          <w:p w14:paraId="70986748" w14:textId="77777777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3" w:type="dxa"/>
          </w:tcPr>
          <w:p w14:paraId="21BF36C9" w14:textId="12248308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66C91F0" wp14:editId="713A986C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52705</wp:posOffset>
                      </wp:positionV>
                      <wp:extent cx="950595" cy="94615"/>
                      <wp:effectExtent l="0" t="0" r="20955" b="19685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0595" cy="946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56CAE7" id="Rectángulo 24" o:spid="_x0000_s1026" style="position:absolute;margin-left:15.35pt;margin-top:4.15pt;width:74.85pt;height:7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" fillcolor="#39a5b7 [3204]" strokecolor="#1c515a [1604]" strokeweight="1pt"/>
                  </w:pict>
                </mc:Fallback>
              </mc:AlternateContent>
            </w:r>
          </w:p>
        </w:tc>
        <w:tc>
          <w:tcPr>
            <w:tcW w:w="871" w:type="dxa"/>
          </w:tcPr>
          <w:p w14:paraId="08490013" w14:textId="7430E094" w:rsidR="00A62E75" w:rsidRDefault="00A62E75" w:rsidP="00945FA9">
            <w:pPr>
              <w:pStyle w:val="Listaconvietas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516C8E" w14:textId="53900D87" w:rsidR="000C02C4" w:rsidRDefault="000C02C4" w:rsidP="006F43F9">
      <w:pPr>
        <w:pStyle w:val="Listaconvietas"/>
        <w:numPr>
          <w:ilvl w:val="0"/>
          <w:numId w:val="0"/>
        </w:numPr>
      </w:pPr>
    </w:p>
    <w:p w14:paraId="7696DCFB" w14:textId="77777777" w:rsidR="006F43F9" w:rsidRDefault="006F43F9" w:rsidP="006F43F9">
      <w:pPr>
        <w:pStyle w:val="Listaconvietas"/>
        <w:numPr>
          <w:ilvl w:val="0"/>
          <w:numId w:val="0"/>
        </w:numPr>
      </w:pPr>
    </w:p>
    <w:p w14:paraId="1CD977B3" w14:textId="329C4580" w:rsidR="00850F83" w:rsidRPr="00850F83" w:rsidRDefault="00850F83" w:rsidP="00850F83">
      <w:pPr>
        <w:pStyle w:val="Listaconvietas"/>
        <w:numPr>
          <w:ilvl w:val="0"/>
          <w:numId w:val="0"/>
        </w:numP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bidi="es-ES"/>
        </w:rPr>
      </w:pPr>
      <w: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bidi="es-ES"/>
        </w:rPr>
        <w:t>Estructura de los archivos</w:t>
      </w:r>
    </w:p>
    <w:p w14:paraId="50654C75" w14:textId="77777777" w:rsidR="00850F83" w:rsidRDefault="00850F83" w:rsidP="00850F83">
      <w:pPr>
        <w:pStyle w:val="Listaconvietas"/>
        <w:numPr>
          <w:ilvl w:val="0"/>
          <w:numId w:val="0"/>
        </w:numPr>
        <w:ind w:left="216" w:hanging="216"/>
      </w:pPr>
      <w:r>
        <w:t xml:space="preserve">Las carpetas se organizaron de la siguiente forma: </w:t>
      </w:r>
    </w:p>
    <w:p w14:paraId="57B8D0DB" w14:textId="746E8EB3" w:rsidR="00850F83" w:rsidRDefault="00850F83" w:rsidP="00850F83">
      <w:pPr>
        <w:pStyle w:val="Listaconvietas"/>
        <w:numPr>
          <w:ilvl w:val="0"/>
          <w:numId w:val="0"/>
        </w:numPr>
        <w:ind w:left="216" w:hanging="216"/>
      </w:pPr>
      <w:r>
        <w:t>music-</w:t>
      </w:r>
      <w:proofErr w:type="spellStart"/>
      <w:r>
        <w:t>library</w:t>
      </w:r>
      <w:proofErr w:type="spellEnd"/>
      <w:r>
        <w:t>/</w:t>
      </w:r>
    </w:p>
    <w:p w14:paraId="443C242A" w14:textId="77777777" w:rsidR="00850F83" w:rsidRDefault="00850F83" w:rsidP="00850F83">
      <w:pPr>
        <w:pStyle w:val="Listaconvietas"/>
      </w:pPr>
      <w:proofErr w:type="spellStart"/>
      <w:r>
        <w:t>assets</w:t>
      </w:r>
      <w:proofErr w:type="spellEnd"/>
      <w:r>
        <w:t>/</w:t>
      </w:r>
    </w:p>
    <w:p w14:paraId="0F04A8A2" w14:textId="04A12924" w:rsidR="00AB2C1D" w:rsidRDefault="00850F83" w:rsidP="00A001CE">
      <w:pPr>
        <w:pStyle w:val="Listaconvietas"/>
        <w:numPr>
          <w:ilvl w:val="1"/>
          <w:numId w:val="6"/>
        </w:numPr>
      </w:pPr>
      <w:proofErr w:type="spellStart"/>
      <w:r>
        <w:t>im</w:t>
      </w:r>
      <w:r w:rsidR="00AB2C1D">
        <w:t>a</w:t>
      </w:r>
      <w:r>
        <w:t>g</w:t>
      </w:r>
      <w:r w:rsidR="00AB2C1D">
        <w:t>es</w:t>
      </w:r>
      <w:proofErr w:type="spellEnd"/>
      <w:r>
        <w:t>/</w:t>
      </w:r>
      <w:r w:rsidR="00AB2C1D">
        <w:tab/>
      </w:r>
      <w:r>
        <w:tab/>
      </w:r>
      <w:r w:rsidR="00AB2C1D">
        <w:tab/>
        <w:t xml:space="preserve">Carpeta que contiene todas las imágenes usadas. </w:t>
      </w:r>
    </w:p>
    <w:p w14:paraId="206E8D50" w14:textId="7768AB66" w:rsidR="00850F83" w:rsidRDefault="00850F83" w:rsidP="00A001CE">
      <w:pPr>
        <w:pStyle w:val="Listaconvietas"/>
        <w:numPr>
          <w:ilvl w:val="0"/>
          <w:numId w:val="5"/>
        </w:numPr>
      </w:pPr>
      <w:proofErr w:type="spellStart"/>
      <w:r>
        <w:t>js</w:t>
      </w:r>
      <w:proofErr w:type="spellEnd"/>
      <w:r>
        <w:t>/</w:t>
      </w:r>
      <w:r>
        <w:tab/>
      </w:r>
      <w:r w:rsidR="00AB2C1D">
        <w:tab/>
      </w:r>
      <w:r w:rsidR="00AB2C1D">
        <w:tab/>
        <w:t>Carpeta que contiene todos los scripts usados.</w:t>
      </w:r>
    </w:p>
    <w:p w14:paraId="4C3003D6" w14:textId="7C522BD6" w:rsidR="00850F83" w:rsidRDefault="00850F83" w:rsidP="00A001CE">
      <w:pPr>
        <w:pStyle w:val="Listaconvietas"/>
        <w:numPr>
          <w:ilvl w:val="1"/>
          <w:numId w:val="4"/>
        </w:numPr>
      </w:pPr>
      <w:proofErr w:type="spellStart"/>
      <w:r>
        <w:t>css</w:t>
      </w:r>
      <w:proofErr w:type="spellEnd"/>
      <w:r>
        <w:t>/</w:t>
      </w:r>
      <w:r>
        <w:tab/>
      </w:r>
      <w:r w:rsidR="00AB2C1D">
        <w:tab/>
      </w:r>
      <w:r w:rsidR="00AB2C1D">
        <w:tab/>
        <w:t xml:space="preserve">Carpeta que contiene todos los estilos usados. </w:t>
      </w:r>
    </w:p>
    <w:p w14:paraId="0CDD3DEE" w14:textId="1F0C65C0" w:rsidR="00850F83" w:rsidRDefault="00AB2C1D" w:rsidP="00A001CE">
      <w:pPr>
        <w:pStyle w:val="Listaconvietas"/>
        <w:numPr>
          <w:ilvl w:val="1"/>
          <w:numId w:val="3"/>
        </w:numPr>
      </w:pPr>
      <w:proofErr w:type="spellStart"/>
      <w:r w:rsidRPr="00AB2C1D">
        <w:t>d</w:t>
      </w:r>
      <w:r w:rsidR="00850F83" w:rsidRPr="00AB2C1D">
        <w:t>ocumentation</w:t>
      </w:r>
      <w:proofErr w:type="spellEnd"/>
      <w:r>
        <w:t>/</w:t>
      </w:r>
      <w:r>
        <w:tab/>
        <w:t>Carpeta que contiene la documentación</w:t>
      </w:r>
    </w:p>
    <w:p w14:paraId="36F0B357" w14:textId="1663D459" w:rsidR="00431F5A" w:rsidRDefault="00431F5A" w:rsidP="00850F83">
      <w:pPr>
        <w:pStyle w:val="Listaconvietas"/>
      </w:pPr>
      <w:proofErr w:type="spellStart"/>
      <w:r>
        <w:t>node_modules</w:t>
      </w:r>
      <w:proofErr w:type="spellEnd"/>
      <w:r>
        <w:tab/>
      </w:r>
      <w:r>
        <w:tab/>
        <w:t xml:space="preserve">Carpeta que contiene las dependencias utilizadas. </w:t>
      </w:r>
    </w:p>
    <w:p w14:paraId="5E801E20" w14:textId="0C989CDB" w:rsidR="00855D78" w:rsidRDefault="00855D78" w:rsidP="00850F83">
      <w:pPr>
        <w:pStyle w:val="Listaconvietas"/>
      </w:pPr>
      <w:r>
        <w:t>. eslintrc.js</w:t>
      </w:r>
      <w:r>
        <w:tab/>
      </w:r>
      <w:r>
        <w:tab/>
      </w:r>
      <w:r>
        <w:tab/>
      </w:r>
      <w:r w:rsidRPr="00855D78">
        <w:t xml:space="preserve">Archivo que contiene la configuración del </w:t>
      </w:r>
      <w:proofErr w:type="spellStart"/>
      <w:r w:rsidRPr="00855D78">
        <w:t>ESLint</w:t>
      </w:r>
      <w:proofErr w:type="spellEnd"/>
    </w:p>
    <w:p w14:paraId="2FA75431" w14:textId="40BE7F8D" w:rsidR="00855D78" w:rsidRDefault="00855D78" w:rsidP="00850F83">
      <w:pPr>
        <w:pStyle w:val="Listaconvietas"/>
      </w:pPr>
      <w:r>
        <w:t xml:space="preserve">. </w:t>
      </w:r>
      <w:proofErr w:type="spellStart"/>
      <w:r>
        <w:t>gitignore</w:t>
      </w:r>
      <w:proofErr w:type="spellEnd"/>
      <w:r>
        <w:tab/>
      </w:r>
      <w:r>
        <w:tab/>
      </w:r>
      <w:r>
        <w:tab/>
        <w:t>Archivo con la configuración de los elementos a ignorar por GIT</w:t>
      </w:r>
    </w:p>
    <w:p w14:paraId="69101769" w14:textId="673010B9" w:rsidR="00850F83" w:rsidRDefault="00850F83" w:rsidP="00850F83">
      <w:pPr>
        <w:pStyle w:val="Listaconvietas"/>
      </w:pPr>
      <w:r>
        <w:t>index.html</w:t>
      </w:r>
      <w:r>
        <w:tab/>
      </w:r>
      <w:r w:rsidR="00AB2C1D">
        <w:tab/>
      </w:r>
      <w:r w:rsidR="00AB2C1D">
        <w:tab/>
        <w:t xml:space="preserve">Página principal del proyecto. </w:t>
      </w:r>
    </w:p>
    <w:p w14:paraId="39FE7481" w14:textId="3D2C0DDF" w:rsidR="00855D78" w:rsidRDefault="00855D78" w:rsidP="00850F83">
      <w:pPr>
        <w:pStyle w:val="Listaconvietas"/>
      </w:pPr>
      <w:proofErr w:type="spellStart"/>
      <w:r>
        <w:t>package-</w:t>
      </w:r>
      <w:proofErr w:type="gramStart"/>
      <w:r>
        <w:t>lock.json</w:t>
      </w:r>
      <w:proofErr w:type="spellEnd"/>
      <w:proofErr w:type="gramEnd"/>
      <w:r>
        <w:tab/>
      </w:r>
      <w:r>
        <w:tab/>
        <w:t>Archivo con descripción de las dependencias disponibles para instalar</w:t>
      </w:r>
    </w:p>
    <w:p w14:paraId="104FC520" w14:textId="3F64F83F" w:rsidR="00855D78" w:rsidRDefault="00855D78" w:rsidP="00850F83">
      <w:pPr>
        <w:pStyle w:val="Listaconvietas"/>
      </w:pPr>
      <w:proofErr w:type="spellStart"/>
      <w:proofErr w:type="gramStart"/>
      <w:r>
        <w:t>package.json</w:t>
      </w:r>
      <w:proofErr w:type="spellEnd"/>
      <w:proofErr w:type="gramEnd"/>
      <w:r>
        <w:tab/>
      </w:r>
      <w:r>
        <w:tab/>
      </w:r>
      <w:r>
        <w:tab/>
      </w:r>
      <w:r>
        <w:t xml:space="preserve">Archivo con descripción de las dependencias </w:t>
      </w:r>
      <w:r w:rsidRPr="00855D78">
        <w:t>instaladas</w:t>
      </w:r>
    </w:p>
    <w:p w14:paraId="14A86E7D" w14:textId="5AA42816" w:rsidR="006F43F9" w:rsidRDefault="00850F83" w:rsidP="00AB2C1D">
      <w:pPr>
        <w:pStyle w:val="Listaconvietas"/>
      </w:pPr>
      <w:r>
        <w:t>README.md</w:t>
      </w:r>
      <w:r>
        <w:tab/>
      </w:r>
      <w:r w:rsidR="00AB2C1D">
        <w:tab/>
      </w:r>
      <w:r w:rsidR="00AB2C1D">
        <w:tab/>
        <w:t xml:space="preserve">Archivo con las instrucciones de </w:t>
      </w:r>
      <w:r w:rsidR="00AB2C1D" w:rsidRPr="00855D78">
        <w:t>cómo</w:t>
      </w:r>
      <w:r w:rsidR="00AB2C1D">
        <w:t xml:space="preserve"> correr el proyecto.</w:t>
      </w:r>
    </w:p>
    <w:p w14:paraId="66A2AA3C" w14:textId="77777777" w:rsidR="00AB2C1D" w:rsidRDefault="00AB2C1D" w:rsidP="00AB2C1D">
      <w:pPr>
        <w:pStyle w:val="Listaconvietas"/>
        <w:numPr>
          <w:ilvl w:val="0"/>
          <w:numId w:val="0"/>
        </w:numPr>
      </w:pPr>
    </w:p>
    <w:p w14:paraId="1CA37B11" w14:textId="77777777" w:rsidR="006F43F9" w:rsidRDefault="006F43F9" w:rsidP="006F43F9">
      <w:pPr>
        <w:pStyle w:val="Listaconvietas"/>
        <w:numPr>
          <w:ilvl w:val="0"/>
          <w:numId w:val="0"/>
        </w:numPr>
      </w:pPr>
      <w:r w:rsidRPr="006F43F9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bidi="es-ES"/>
        </w:rPr>
        <w:t>Mediciones de control de calidad.</w:t>
      </w:r>
    </w:p>
    <w:p w14:paraId="57AD8022" w14:textId="5231E2CD" w:rsidR="006F43F9" w:rsidRDefault="00DC1511" w:rsidP="006F43F9">
      <w:pPr>
        <w:pStyle w:val="Listaconvietas"/>
        <w:numPr>
          <w:ilvl w:val="0"/>
          <w:numId w:val="0"/>
        </w:numPr>
      </w:pPr>
      <w:r>
        <w:t xml:space="preserve">A través de un </w:t>
      </w:r>
      <w:proofErr w:type="spellStart"/>
      <w:r>
        <w:t>checklist</w:t>
      </w:r>
      <w:proofErr w:type="spellEnd"/>
      <w:r>
        <w:t>, s</w:t>
      </w:r>
      <w:r w:rsidRPr="00DC1511">
        <w:t xml:space="preserve">e realizó una verificación </w:t>
      </w:r>
      <w:r>
        <w:t xml:space="preserve">de cada uno de los requisitos del cliente y si se cumplían. </w:t>
      </w:r>
    </w:p>
    <w:p w14:paraId="5ED6BBAC" w14:textId="38E95D6B" w:rsidR="003A02D5" w:rsidRPr="003A02D5" w:rsidRDefault="003A02D5" w:rsidP="006F43F9">
      <w:pPr>
        <w:pStyle w:val="Listaconvietas"/>
        <w:numPr>
          <w:ilvl w:val="0"/>
          <w:numId w:val="0"/>
        </w:numPr>
      </w:pPr>
      <w:r>
        <w:t xml:space="preserve">Para validar el código </w:t>
      </w:r>
      <w:proofErr w:type="spellStart"/>
      <w:r>
        <w:t>Javascript</w:t>
      </w:r>
      <w:proofErr w:type="spellEnd"/>
      <w:r>
        <w:t xml:space="preserve"> se utilizó </w:t>
      </w:r>
      <w:proofErr w:type="spellStart"/>
      <w:r>
        <w:t>ESLint</w:t>
      </w:r>
      <w:proofErr w:type="spellEnd"/>
      <w:r>
        <w:t xml:space="preserve">, instalado a través de NPM.  </w:t>
      </w:r>
    </w:p>
    <w:p w14:paraId="608E20E3" w14:textId="77777777" w:rsidR="001F4DB9" w:rsidRDefault="001F4DB9" w:rsidP="006F43F9">
      <w:pPr>
        <w:pStyle w:val="Listaconvietas"/>
        <w:numPr>
          <w:ilvl w:val="0"/>
          <w:numId w:val="0"/>
        </w:numPr>
      </w:pPr>
    </w:p>
    <w:p w14:paraId="250CD2A9" w14:textId="17333669" w:rsidR="004365D4" w:rsidRPr="004365D4" w:rsidRDefault="006F43F9" w:rsidP="006F43F9">
      <w:pPr>
        <w:pStyle w:val="Listaconvietas"/>
        <w:numPr>
          <w:ilvl w:val="0"/>
          <w:numId w:val="0"/>
        </w:numP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bidi="es-ES"/>
        </w:rPr>
      </w:pPr>
      <w:r w:rsidRPr="006F43F9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bidi="es-ES"/>
        </w:rPr>
        <w:t>Métricas de calidad.</w:t>
      </w:r>
    </w:p>
    <w:p w14:paraId="7D5C9A8D" w14:textId="05EF060B" w:rsidR="004365D4" w:rsidRDefault="00A04EA6" w:rsidP="006F43F9">
      <w:pPr>
        <w:pStyle w:val="Listaconvietas"/>
        <w:numPr>
          <w:ilvl w:val="0"/>
          <w:numId w:val="0"/>
        </w:numPr>
        <w:ind w:hanging="216"/>
      </w:pPr>
      <w:r w:rsidRPr="006F43F9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bidi="es-ES"/>
        </w:rPr>
        <w:t xml:space="preserve">    </w:t>
      </w:r>
      <w:r w:rsidR="004365D4">
        <w:t>Se verificó individualmente la calidad</w:t>
      </w:r>
      <w:r w:rsidR="0033767E">
        <w:t xml:space="preserve"> </w:t>
      </w:r>
      <w:r w:rsidR="004365D4">
        <w:t xml:space="preserve">a través de las siguientes métricas: </w:t>
      </w:r>
    </w:p>
    <w:p w14:paraId="797AEB45" w14:textId="2CBFEE73" w:rsidR="006F43F9" w:rsidRDefault="00A04EA6" w:rsidP="00312A52">
      <w:pPr>
        <w:pStyle w:val="Listaconvietas"/>
        <w:numPr>
          <w:ilvl w:val="0"/>
          <w:numId w:val="0"/>
        </w:numPr>
        <w:ind w:hanging="216"/>
      </w:pPr>
      <w:r w:rsidRPr="006F43F9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bidi="es-ES"/>
        </w:rPr>
        <w:t xml:space="preserve">    </w:t>
      </w:r>
      <w:r w:rsidR="006F43F9">
        <w:t>- Compatibilidad con los diferentes exploradores</w:t>
      </w:r>
    </w:p>
    <w:p w14:paraId="26D092DB" w14:textId="63760372" w:rsidR="006F43F9" w:rsidRDefault="00A04EA6" w:rsidP="00312A52">
      <w:pPr>
        <w:pStyle w:val="Listaconvietas"/>
        <w:numPr>
          <w:ilvl w:val="0"/>
          <w:numId w:val="0"/>
        </w:numPr>
        <w:ind w:hanging="216"/>
      </w:pPr>
      <w:r w:rsidRPr="006F43F9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bidi="es-ES"/>
        </w:rPr>
        <w:lastRenderedPageBreak/>
        <w:t xml:space="preserve">    </w:t>
      </w:r>
      <w:r w:rsidR="006F43F9">
        <w:t xml:space="preserve">- Funcionamiento correcto del </w:t>
      </w:r>
      <w:proofErr w:type="spellStart"/>
      <w:r w:rsidR="006F43F9">
        <w:t>javascript</w:t>
      </w:r>
      <w:proofErr w:type="spellEnd"/>
      <w:r w:rsidR="001F4DB9">
        <w:t xml:space="preserve"> (a través de </w:t>
      </w:r>
      <w:proofErr w:type="spellStart"/>
      <w:r w:rsidR="001F4DB9">
        <w:t>ESLint</w:t>
      </w:r>
      <w:proofErr w:type="spellEnd"/>
      <w:r w:rsidR="001F4DB9">
        <w:t>)</w:t>
      </w:r>
    </w:p>
    <w:p w14:paraId="4A783CEC" w14:textId="72A8BB2E" w:rsidR="00312A52" w:rsidRDefault="00312A52" w:rsidP="00312A52">
      <w:pPr>
        <w:pStyle w:val="Listaconvietas"/>
        <w:numPr>
          <w:ilvl w:val="0"/>
          <w:numId w:val="0"/>
        </w:numPr>
        <w:ind w:hanging="216"/>
      </w:pPr>
      <w:r>
        <w:tab/>
        <w:t>- Obtención de los datos correctamente</w:t>
      </w:r>
    </w:p>
    <w:p w14:paraId="4E21CB12" w14:textId="62D41D0A" w:rsidR="00312A52" w:rsidRDefault="00312A52" w:rsidP="00312A52">
      <w:pPr>
        <w:pStyle w:val="Listaconvietas"/>
        <w:numPr>
          <w:ilvl w:val="0"/>
          <w:numId w:val="0"/>
        </w:numPr>
        <w:ind w:hanging="216"/>
      </w:pPr>
      <w:r>
        <w:tab/>
        <w:t xml:space="preserve">- Guardado de la información en </w:t>
      </w:r>
      <w:proofErr w:type="spellStart"/>
      <w:r>
        <w:t>local</w:t>
      </w:r>
      <w:r w:rsidR="00850F83">
        <w:t>S</w:t>
      </w:r>
      <w:r>
        <w:t>torage</w:t>
      </w:r>
      <w:proofErr w:type="spellEnd"/>
    </w:p>
    <w:p w14:paraId="62365202" w14:textId="77777777" w:rsidR="00312A52" w:rsidRDefault="00312A52" w:rsidP="00312A52">
      <w:pPr>
        <w:pStyle w:val="Listaconvietas"/>
        <w:numPr>
          <w:ilvl w:val="0"/>
          <w:numId w:val="0"/>
        </w:numPr>
        <w:ind w:hanging="216"/>
      </w:pPr>
    </w:p>
    <w:p w14:paraId="193DA07E" w14:textId="4F0BCD21" w:rsidR="003A02D5" w:rsidRPr="006F43F9" w:rsidRDefault="006F43F9" w:rsidP="006F43F9">
      <w:pPr>
        <w:pStyle w:val="Listaconvietas"/>
        <w:numPr>
          <w:ilvl w:val="0"/>
          <w:numId w:val="0"/>
        </w:numP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bidi="es-ES"/>
        </w:rPr>
      </w:pPr>
      <w:r w:rsidRPr="006F43F9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bidi="es-ES"/>
        </w:rPr>
        <w:t>Documentación de requisitos.</w:t>
      </w:r>
    </w:p>
    <w:p w14:paraId="519585D4" w14:textId="050F26D2" w:rsidR="003A02D5" w:rsidRDefault="006F43F9" w:rsidP="006F43F9">
      <w:pPr>
        <w:pStyle w:val="Listaconvietas"/>
        <w:numPr>
          <w:ilvl w:val="0"/>
          <w:numId w:val="0"/>
        </w:numPr>
      </w:pPr>
      <w:r>
        <w:t xml:space="preserve">- </w:t>
      </w:r>
      <w:r w:rsidR="003A02D5">
        <w:t xml:space="preserve">Instalación de NPM. </w:t>
      </w:r>
    </w:p>
    <w:p w14:paraId="24A2073D" w14:textId="48927D87" w:rsidR="006F43F9" w:rsidRDefault="003A02D5" w:rsidP="006F43F9">
      <w:pPr>
        <w:pStyle w:val="Listaconvietas"/>
        <w:numPr>
          <w:ilvl w:val="0"/>
          <w:numId w:val="0"/>
        </w:numPr>
      </w:pPr>
      <w:r>
        <w:t xml:space="preserve">- </w:t>
      </w:r>
      <w:r w:rsidR="006F43F9">
        <w:t xml:space="preserve">Sistema operativo PC: Windows, Mac o Linux. </w:t>
      </w:r>
      <w:proofErr w:type="spellStart"/>
      <w:r w:rsidR="006F43F9">
        <w:t>Movil</w:t>
      </w:r>
      <w:proofErr w:type="spellEnd"/>
      <w:r w:rsidR="006F43F9">
        <w:t xml:space="preserve">: MAC, IOS. </w:t>
      </w:r>
    </w:p>
    <w:p w14:paraId="76FC77B0" w14:textId="76A89059" w:rsidR="006F43F9" w:rsidRPr="00577904" w:rsidRDefault="006F43F9" w:rsidP="006F43F9">
      <w:pPr>
        <w:pStyle w:val="Listaconvietas"/>
        <w:numPr>
          <w:ilvl w:val="0"/>
          <w:numId w:val="0"/>
        </w:numPr>
      </w:pPr>
      <w:r>
        <w:t xml:space="preserve">  - E</w:t>
      </w:r>
      <w:r w:rsidR="00577904">
        <w:t>n n</w:t>
      </w:r>
      <w:r>
        <w:t xml:space="preserve">avegadores compatibles (versiones más recientes): Opera, Google Chrome, Firefox, Internet Explorer.  </w:t>
      </w:r>
    </w:p>
    <w:p w14:paraId="4E88948C" w14:textId="77777777" w:rsidR="006F43F9" w:rsidRDefault="006F43F9" w:rsidP="006F43F9">
      <w:pPr>
        <w:pStyle w:val="Listaconvietas"/>
        <w:numPr>
          <w:ilvl w:val="0"/>
          <w:numId w:val="0"/>
        </w:numPr>
      </w:pPr>
    </w:p>
    <w:p w14:paraId="7B3C0563" w14:textId="718C9B29" w:rsidR="00DD4345" w:rsidRPr="00DD4345" w:rsidRDefault="006F43F9" w:rsidP="00DD4345">
      <w:pPr>
        <w:pStyle w:val="Listaconvietas"/>
        <w:numPr>
          <w:ilvl w:val="0"/>
          <w:numId w:val="0"/>
        </w:numP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bidi="es-ES"/>
        </w:rPr>
      </w:pPr>
      <w:r w:rsidRPr="006F43F9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bidi="es-ES"/>
        </w:rPr>
        <w:t>Documentación de riesgos en el caso de que estos existan</w:t>
      </w:r>
    </w:p>
    <w:p w14:paraId="5993908D" w14:textId="72ABADC6" w:rsidR="00DD4345" w:rsidRDefault="00C2182A" w:rsidP="00DD4345">
      <w:pPr>
        <w:pStyle w:val="Listaconvietas"/>
        <w:numPr>
          <w:ilvl w:val="0"/>
          <w:numId w:val="0"/>
        </w:numPr>
        <w:ind w:left="216" w:hanging="216"/>
      </w:pPr>
      <w:r>
        <w:tab/>
        <w:t xml:space="preserve">En una etapa inicial se plantearon los siguientes riesgos posibles: </w:t>
      </w:r>
    </w:p>
    <w:p w14:paraId="3F368415" w14:textId="2975FCE9" w:rsidR="00B8762E" w:rsidRDefault="00B8762E" w:rsidP="00DD4345">
      <w:pPr>
        <w:pStyle w:val="Listaconvietas"/>
        <w:numPr>
          <w:ilvl w:val="0"/>
          <w:numId w:val="0"/>
        </w:numPr>
        <w:ind w:left="216" w:hanging="216"/>
      </w:pPr>
    </w:p>
    <w:p w14:paraId="2E7443F9" w14:textId="3728367E" w:rsidR="00B8762E" w:rsidRDefault="00B8762E" w:rsidP="00DD4345">
      <w:pPr>
        <w:pStyle w:val="Listaconvietas"/>
        <w:numPr>
          <w:ilvl w:val="0"/>
          <w:numId w:val="0"/>
        </w:numPr>
        <w:ind w:left="216" w:hanging="216"/>
      </w:pPr>
      <w:r>
        <w:rPr>
          <w:noProof/>
        </w:rPr>
        <w:drawing>
          <wp:inline distT="0" distB="0" distL="0" distR="0" wp14:anchorId="1CBF5C2A" wp14:editId="315DE0B3">
            <wp:extent cx="5486400" cy="3200400"/>
            <wp:effectExtent l="0" t="0" r="19050" b="1905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110F9240" w14:textId="7A79B1BC" w:rsidR="00695E20" w:rsidRDefault="00695E20" w:rsidP="00C2182A">
      <w:pPr>
        <w:pStyle w:val="Listaconvietas"/>
        <w:numPr>
          <w:ilvl w:val="0"/>
          <w:numId w:val="0"/>
        </w:numPr>
        <w:ind w:left="216" w:hanging="216"/>
      </w:pPr>
    </w:p>
    <w:p w14:paraId="72C33B59" w14:textId="77777777" w:rsidR="006F43F9" w:rsidRDefault="006F43F9" w:rsidP="006F43F9">
      <w:pPr>
        <w:pStyle w:val="Listaconvietas"/>
        <w:numPr>
          <w:ilvl w:val="0"/>
          <w:numId w:val="0"/>
        </w:numPr>
      </w:pPr>
    </w:p>
    <w:p w14:paraId="46C8BAD2" w14:textId="77777777" w:rsidR="006F43F9" w:rsidRDefault="006F43F9" w:rsidP="006F43F9">
      <w:pPr>
        <w:pStyle w:val="Listaconvietas"/>
        <w:numPr>
          <w:ilvl w:val="0"/>
          <w:numId w:val="0"/>
        </w:numPr>
      </w:pPr>
      <w:r w:rsidRPr="006F43F9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bidi="es-ES"/>
        </w:rPr>
        <w:t xml:space="preserve">Documentación acerca del WORKFLOW de </w:t>
      </w:r>
      <w:proofErr w:type="spellStart"/>
      <w:r w:rsidRPr="006F43F9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bidi="es-ES"/>
        </w:rPr>
        <w:t>git</w:t>
      </w:r>
      <w:proofErr w:type="spellEnd"/>
      <w:r w:rsidRPr="006F43F9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bidi="es-ES"/>
        </w:rPr>
        <w:t xml:space="preserve"> que vas a usar</w:t>
      </w:r>
    </w:p>
    <w:p w14:paraId="7DDF306F" w14:textId="5A05DFB5" w:rsidR="00C2182A" w:rsidRDefault="006F43F9" w:rsidP="006F43F9">
      <w:pPr>
        <w:pStyle w:val="Listaconvietas"/>
        <w:numPr>
          <w:ilvl w:val="0"/>
          <w:numId w:val="0"/>
        </w:numPr>
        <w:ind w:hanging="216"/>
      </w:pPr>
      <w:r>
        <w:t xml:space="preserve"> </w:t>
      </w:r>
      <w:r w:rsidR="00A04EA6" w:rsidRPr="006F43F9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bidi="es-ES"/>
        </w:rPr>
        <w:t xml:space="preserve">    </w:t>
      </w:r>
      <w:r>
        <w:t xml:space="preserve">- </w:t>
      </w:r>
      <w:r w:rsidR="00C2182A">
        <w:t xml:space="preserve">En una etapa inicial, se realizaron pruebas en una rama “pruebas”, en la cual se hicieron </w:t>
      </w:r>
      <w:proofErr w:type="spellStart"/>
      <w:r w:rsidR="00C2182A">
        <w:t>commits</w:t>
      </w:r>
      <w:proofErr w:type="spellEnd"/>
      <w:r w:rsidR="00C2182A">
        <w:t xml:space="preserve"> de la estructura de la página principal. </w:t>
      </w:r>
    </w:p>
    <w:p w14:paraId="2E640DFA" w14:textId="6F11E098" w:rsidR="00C2182A" w:rsidRDefault="00C2182A" w:rsidP="006F43F9">
      <w:pPr>
        <w:pStyle w:val="Listaconvietas"/>
        <w:numPr>
          <w:ilvl w:val="0"/>
          <w:numId w:val="0"/>
        </w:numPr>
        <w:ind w:hanging="216"/>
      </w:pPr>
      <w:r>
        <w:tab/>
        <w:t xml:space="preserve">- A partir de la realización de la estructura se continuó trabajando solamente en la rama “master”, a través del </w:t>
      </w:r>
      <w:proofErr w:type="spellStart"/>
      <w:r>
        <w:t>workflow</w:t>
      </w:r>
      <w:proofErr w:type="spellEnd"/>
      <w:r>
        <w:t xml:space="preserve"> “</w:t>
      </w:r>
      <w:proofErr w:type="spellStart"/>
      <w:r>
        <w:t>Gitflow</w:t>
      </w:r>
      <w:proofErr w:type="spellEnd"/>
      <w:r>
        <w:t xml:space="preserve">”. </w:t>
      </w:r>
    </w:p>
    <w:p w14:paraId="1DB3DCF0" w14:textId="5E8B132E" w:rsidR="006F43F9" w:rsidRPr="00C2182A" w:rsidRDefault="00C2182A" w:rsidP="00C2182A">
      <w:pPr>
        <w:pStyle w:val="Listaconvietas"/>
        <w:numPr>
          <w:ilvl w:val="0"/>
          <w:numId w:val="0"/>
        </w:numPr>
        <w:rPr>
          <w:rStyle w:val="Hipervnculo"/>
          <w:color w:val="404040" w:themeColor="text1" w:themeTint="BF"/>
          <w:u w:val="none"/>
        </w:rPr>
      </w:pPr>
      <w:r>
        <w:t xml:space="preserve">Mas </w:t>
      </w:r>
      <w:proofErr w:type="spellStart"/>
      <w:r>
        <w:t>info</w:t>
      </w:r>
      <w:proofErr w:type="spellEnd"/>
      <w:r>
        <w:t xml:space="preserve"> </w:t>
      </w:r>
      <w:r w:rsidR="006F43F9">
        <w:t xml:space="preserve">--&gt; </w:t>
      </w:r>
      <w:hyperlink r:id="rId18" w:history="1">
        <w:r w:rsidR="00927433" w:rsidRPr="00A761F2">
          <w:rPr>
            <w:rStyle w:val="Hipervnculo"/>
          </w:rPr>
          <w:t>https://www.atlassian.com/git/tutorials/comparing-workflows/gitflow-workflow</w:t>
        </w:r>
      </w:hyperlink>
    </w:p>
    <w:p w14:paraId="76DAD9B3" w14:textId="4CBE5341" w:rsidR="00C2182A" w:rsidRDefault="00C2182A" w:rsidP="00C2182A">
      <w:pPr>
        <w:pStyle w:val="Listaconvietas"/>
        <w:numPr>
          <w:ilvl w:val="0"/>
          <w:numId w:val="0"/>
        </w:numPr>
      </w:pPr>
    </w:p>
    <w:p w14:paraId="38F0CEF3" w14:textId="6E9880CF" w:rsidR="00927433" w:rsidRDefault="00927433" w:rsidP="006F43F9">
      <w:pPr>
        <w:pStyle w:val="Listaconvietas"/>
        <w:numPr>
          <w:ilvl w:val="0"/>
          <w:numId w:val="0"/>
        </w:numPr>
        <w:ind w:hanging="216"/>
      </w:pPr>
    </w:p>
    <w:p w14:paraId="182FA414" w14:textId="77777777" w:rsidR="006F43F9" w:rsidRDefault="006F43F9" w:rsidP="006F43F9">
      <w:pPr>
        <w:pStyle w:val="Listaconvietas"/>
        <w:numPr>
          <w:ilvl w:val="0"/>
          <w:numId w:val="0"/>
        </w:numPr>
      </w:pPr>
    </w:p>
    <w:p w14:paraId="76B65247" w14:textId="30A779EB" w:rsidR="006F43F9" w:rsidRDefault="006F43F9" w:rsidP="006F43F9">
      <w:pPr>
        <w:pStyle w:val="Listaconvietas"/>
        <w:numPr>
          <w:ilvl w:val="0"/>
          <w:numId w:val="0"/>
        </w:numP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bidi="es-ES"/>
        </w:rPr>
      </w:pPr>
      <w:r w:rsidRPr="006F43F9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bidi="es-ES"/>
        </w:rPr>
        <w:t>Documentación acerca de las herramientas usadas en el proyecto</w:t>
      </w:r>
    </w:p>
    <w:p w14:paraId="23FD022B" w14:textId="569759BC" w:rsidR="00312A52" w:rsidRDefault="00312A52" w:rsidP="006F43F9">
      <w:pPr>
        <w:pStyle w:val="Listaconvietas"/>
        <w:numPr>
          <w:ilvl w:val="0"/>
          <w:numId w:val="0"/>
        </w:numPr>
      </w:pPr>
      <w:proofErr w:type="spellStart"/>
      <w:r>
        <w:t>LocalStorage</w:t>
      </w:r>
      <w:proofErr w:type="spellEnd"/>
      <w:r>
        <w:t xml:space="preserve"> </w:t>
      </w:r>
      <w:r>
        <w:sym w:font="Wingdings" w:char="F0E0"/>
      </w:r>
      <w:r>
        <w:t xml:space="preserve"> </w:t>
      </w:r>
      <w:hyperlink r:id="rId19" w:history="1">
        <w:r w:rsidR="00577904" w:rsidRPr="003A2DF9">
          <w:rPr>
            <w:rStyle w:val="Hipervnculo"/>
          </w:rPr>
          <w:t>https://developer.mozilla.org/es/docs/Web/API/Window/localStorage</w:t>
        </w:r>
      </w:hyperlink>
    </w:p>
    <w:p w14:paraId="65B8AEA0" w14:textId="57DEFD78" w:rsidR="00577904" w:rsidRDefault="00577904" w:rsidP="006F43F9">
      <w:pPr>
        <w:pStyle w:val="Listaconvietas"/>
        <w:numPr>
          <w:ilvl w:val="0"/>
          <w:numId w:val="0"/>
        </w:numPr>
      </w:pPr>
      <w:proofErr w:type="spellStart"/>
      <w:r>
        <w:t>ESLint</w:t>
      </w:r>
      <w:proofErr w:type="spellEnd"/>
      <w:r>
        <w:t xml:space="preserve"> -&gt; </w:t>
      </w:r>
      <w:hyperlink r:id="rId20" w:history="1">
        <w:r w:rsidRPr="003A2DF9">
          <w:rPr>
            <w:rStyle w:val="Hipervnculo"/>
          </w:rPr>
          <w:t>https://eslint.org/docs/user-guide/getting-started</w:t>
        </w:r>
      </w:hyperlink>
    </w:p>
    <w:p w14:paraId="714A1137" w14:textId="4F0E6A6B" w:rsidR="006F43F9" w:rsidRPr="003A02D5" w:rsidRDefault="005A2DE4" w:rsidP="00EA4C9C">
      <w:pPr>
        <w:pStyle w:val="Listaconvietas"/>
        <w:numPr>
          <w:ilvl w:val="0"/>
          <w:numId w:val="0"/>
        </w:numPr>
      </w:pPr>
      <w:r>
        <w:t xml:space="preserve">API </w:t>
      </w:r>
      <w:proofErr w:type="spellStart"/>
      <w:r>
        <w:t>itunes</w:t>
      </w:r>
      <w:proofErr w:type="spellEnd"/>
      <w:r>
        <w:t xml:space="preserve"> -&gt; </w:t>
      </w:r>
      <w:hyperlink r:id="rId21" w:history="1">
        <w:r w:rsidRPr="003A2DF9">
          <w:rPr>
            <w:rStyle w:val="Hipervnculo"/>
          </w:rPr>
          <w:t>https://affiliate.itunes.apple.com/resources/documentation/itunes-store-web-service-search-api/</w:t>
        </w:r>
      </w:hyperlink>
    </w:p>
    <w:p w14:paraId="77157B09" w14:textId="0E1E0541" w:rsidR="00DC1511" w:rsidRDefault="00DC1511" w:rsidP="00EA4C9C">
      <w:pPr>
        <w:pStyle w:val="Listaconvietas"/>
        <w:numPr>
          <w:ilvl w:val="0"/>
          <w:numId w:val="0"/>
        </w:numPr>
      </w:pPr>
    </w:p>
    <w:p w14:paraId="30BC4131" w14:textId="77777777" w:rsidR="00DC1511" w:rsidRDefault="00DC1511" w:rsidP="00EA4C9C">
      <w:pPr>
        <w:pStyle w:val="Listaconvietas"/>
        <w:numPr>
          <w:ilvl w:val="0"/>
          <w:numId w:val="0"/>
        </w:numPr>
      </w:pPr>
    </w:p>
    <w:p w14:paraId="1945F53F" w14:textId="0726B8FD" w:rsidR="005A2DE4" w:rsidRPr="00DC1511" w:rsidRDefault="00DC1511" w:rsidP="00EA4C9C">
      <w:pPr>
        <w:pStyle w:val="Listaconvietas"/>
        <w:numPr>
          <w:ilvl w:val="0"/>
          <w:numId w:val="0"/>
        </w:numP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bidi="es-ES"/>
        </w:rPr>
      </w:pPr>
      <w:r w:rsidRPr="00DC1511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bidi="es-ES"/>
        </w:rPr>
        <w:t>Arquitectura del proyecto</w:t>
      </w:r>
    </w:p>
    <w:p w14:paraId="739382B8" w14:textId="77777777" w:rsidR="00DC1511" w:rsidRPr="005A2DE4" w:rsidRDefault="00DC1511" w:rsidP="00EA4C9C">
      <w:pPr>
        <w:pStyle w:val="Listaconvietas"/>
        <w:numPr>
          <w:ilvl w:val="0"/>
          <w:numId w:val="0"/>
        </w:numPr>
      </w:pPr>
    </w:p>
    <w:p w14:paraId="41834C8A" w14:textId="679060C2" w:rsidR="006F43F9" w:rsidRDefault="00DC1511" w:rsidP="006F43F9">
      <w:pPr>
        <w:pStyle w:val="Listaconvietas"/>
        <w:numPr>
          <w:ilvl w:val="0"/>
          <w:numId w:val="0"/>
        </w:numPr>
        <w:ind w:hanging="216"/>
        <w:rPr>
          <w:b/>
          <w:bCs/>
        </w:rPr>
      </w:pPr>
      <w:r>
        <w:tab/>
      </w:r>
      <w:r w:rsidRPr="00DC1511">
        <w:rPr>
          <w:b/>
          <w:bCs/>
        </w:rPr>
        <w:t>Clases</w:t>
      </w:r>
    </w:p>
    <w:p w14:paraId="28DCE232" w14:textId="3CDE6B56" w:rsidR="00DC1511" w:rsidRPr="00DC1511" w:rsidRDefault="00DC1511" w:rsidP="006F43F9">
      <w:pPr>
        <w:pStyle w:val="Listaconvietas"/>
        <w:numPr>
          <w:ilvl w:val="0"/>
          <w:numId w:val="0"/>
        </w:numPr>
        <w:ind w:hanging="216"/>
        <w:rPr>
          <w:b/>
          <w:bCs/>
        </w:rPr>
      </w:pPr>
      <w:r>
        <w:rPr>
          <w:b/>
          <w:bCs/>
        </w:rPr>
        <w:tab/>
      </w:r>
    </w:p>
    <w:p w14:paraId="1F96643E" w14:textId="77777777" w:rsidR="00DC1511" w:rsidRPr="001B29CF" w:rsidRDefault="00DC1511" w:rsidP="00DC1511">
      <w:pPr>
        <w:pStyle w:val="Listaconvietas"/>
        <w:numPr>
          <w:ilvl w:val="0"/>
          <w:numId w:val="0"/>
        </w:numPr>
      </w:pPr>
    </w:p>
    <w:sectPr w:rsidR="00DC1511" w:rsidRPr="001B29CF" w:rsidSect="00617B26">
      <w:footerReference w:type="default" r:id="rId22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7D339" w14:textId="77777777" w:rsidR="00521D7F" w:rsidRDefault="00521D7F">
      <w:pPr>
        <w:spacing w:after="0"/>
      </w:pPr>
      <w:r>
        <w:separator/>
      </w:r>
    </w:p>
  </w:endnote>
  <w:endnote w:type="continuationSeparator" w:id="0">
    <w:p w14:paraId="0FDFD2D5" w14:textId="77777777" w:rsidR="00521D7F" w:rsidRDefault="00521D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3407B" w14:textId="77777777" w:rsidR="006270A9" w:rsidRDefault="009D593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E40DD7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B3346" w14:textId="77777777" w:rsidR="00521D7F" w:rsidRDefault="00521D7F">
      <w:pPr>
        <w:spacing w:after="0"/>
      </w:pPr>
      <w:r>
        <w:separator/>
      </w:r>
    </w:p>
  </w:footnote>
  <w:footnote w:type="continuationSeparator" w:id="0">
    <w:p w14:paraId="39BD7DDF" w14:textId="77777777" w:rsidR="00521D7F" w:rsidRDefault="00521D7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aconviet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10D97934"/>
    <w:multiLevelType w:val="multilevel"/>
    <w:tmpl w:val="0F3E0706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"/>
      <w:lvlJc w:val="left"/>
      <w:pPr>
        <w:tabs>
          <w:tab w:val="num" w:pos="648"/>
        </w:tabs>
        <w:ind w:left="648" w:hanging="216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1F9A0CB6"/>
    <w:multiLevelType w:val="hybridMultilevel"/>
    <w:tmpl w:val="86AE27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05F05"/>
    <w:multiLevelType w:val="hybridMultilevel"/>
    <w:tmpl w:val="2C60A960"/>
    <w:lvl w:ilvl="0" w:tplc="0C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6D9D5ECA"/>
    <w:multiLevelType w:val="multilevel"/>
    <w:tmpl w:val="2DB03242"/>
    <w:lvl w:ilvl="0">
      <w:start w:val="1"/>
      <w:numFmt w:val="decimal"/>
      <w:pStyle w:val="Listaconnme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5" w15:restartNumberingAfterBreak="0">
    <w:nsid w:val="741818D6"/>
    <w:multiLevelType w:val="hybridMultilevel"/>
    <w:tmpl w:val="EB4C71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101251"/>
    <w:multiLevelType w:val="multilevel"/>
    <w:tmpl w:val="C31CA2FC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"/>
      <w:lvlJc w:val="left"/>
      <w:pPr>
        <w:tabs>
          <w:tab w:val="num" w:pos="648"/>
        </w:tabs>
        <w:ind w:left="648" w:hanging="216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7" w15:restartNumberingAfterBreak="0">
    <w:nsid w:val="7F1C2518"/>
    <w:multiLevelType w:val="multilevel"/>
    <w:tmpl w:val="752475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"/>
      <w:lvlJc w:val="left"/>
      <w:pPr>
        <w:tabs>
          <w:tab w:val="num" w:pos="648"/>
        </w:tabs>
        <w:ind w:left="648" w:hanging="216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F9"/>
    <w:rsid w:val="00002E93"/>
    <w:rsid w:val="000734D4"/>
    <w:rsid w:val="000A4F59"/>
    <w:rsid w:val="000C02C4"/>
    <w:rsid w:val="00141A4C"/>
    <w:rsid w:val="00171058"/>
    <w:rsid w:val="001B29CF"/>
    <w:rsid w:val="001F3A08"/>
    <w:rsid w:val="001F4DB9"/>
    <w:rsid w:val="00210E67"/>
    <w:rsid w:val="00255E27"/>
    <w:rsid w:val="00263EB4"/>
    <w:rsid w:val="0028220F"/>
    <w:rsid w:val="00312A52"/>
    <w:rsid w:val="0033767E"/>
    <w:rsid w:val="00356C14"/>
    <w:rsid w:val="003755B9"/>
    <w:rsid w:val="00393461"/>
    <w:rsid w:val="003A02D5"/>
    <w:rsid w:val="00431F5A"/>
    <w:rsid w:val="004365D4"/>
    <w:rsid w:val="00473926"/>
    <w:rsid w:val="00521D7F"/>
    <w:rsid w:val="00550D61"/>
    <w:rsid w:val="00577904"/>
    <w:rsid w:val="005A2DE4"/>
    <w:rsid w:val="00617B26"/>
    <w:rsid w:val="006270A9"/>
    <w:rsid w:val="00675956"/>
    <w:rsid w:val="00681034"/>
    <w:rsid w:val="00695E20"/>
    <w:rsid w:val="006A61DC"/>
    <w:rsid w:val="006F43F9"/>
    <w:rsid w:val="00816216"/>
    <w:rsid w:val="00850F83"/>
    <w:rsid w:val="00855D78"/>
    <w:rsid w:val="0087734B"/>
    <w:rsid w:val="008E13F2"/>
    <w:rsid w:val="00927433"/>
    <w:rsid w:val="00963985"/>
    <w:rsid w:val="009D5933"/>
    <w:rsid w:val="00A001CE"/>
    <w:rsid w:val="00A04EA6"/>
    <w:rsid w:val="00A62E75"/>
    <w:rsid w:val="00AB2C1D"/>
    <w:rsid w:val="00AC06C3"/>
    <w:rsid w:val="00B14AFF"/>
    <w:rsid w:val="00B84C60"/>
    <w:rsid w:val="00B8754D"/>
    <w:rsid w:val="00B8762E"/>
    <w:rsid w:val="00BC1344"/>
    <w:rsid w:val="00BD768D"/>
    <w:rsid w:val="00C130F7"/>
    <w:rsid w:val="00C2182A"/>
    <w:rsid w:val="00C54A74"/>
    <w:rsid w:val="00C55B3E"/>
    <w:rsid w:val="00C61F8E"/>
    <w:rsid w:val="00D14984"/>
    <w:rsid w:val="00D25369"/>
    <w:rsid w:val="00DC1511"/>
    <w:rsid w:val="00DD4345"/>
    <w:rsid w:val="00E204E1"/>
    <w:rsid w:val="00E40DD7"/>
    <w:rsid w:val="00E66D78"/>
    <w:rsid w:val="00E83E4B"/>
    <w:rsid w:val="00EA4C9C"/>
    <w:rsid w:val="00F211F2"/>
    <w:rsid w:val="00FF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04B234"/>
  <w15:chartTrackingRefBased/>
  <w15:docId w15:val="{3A2B722D-E737-4ADE-B712-7DD43C0D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ar">
    <w:name w:val="Título Car"/>
    <w:basedOn w:val="Fuentedeprrafopredeter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  <w:style w:type="character" w:styleId="Mencinsinresolver">
    <w:name w:val="Unresolved Mention"/>
    <w:basedOn w:val="Fuentedeprrafopredeter"/>
    <w:uiPriority w:val="99"/>
    <w:semiHidden/>
    <w:unhideWhenUsed/>
    <w:rsid w:val="00DD434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C130F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FF587F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yperlink" Target="https://www.atlassian.com/git/tutorials/comparing-workflows/gitflow-workflow" TargetMode="External"/><Relationship Id="rId3" Type="http://schemas.openxmlformats.org/officeDocument/2006/relationships/styles" Target="styles.xml"/><Relationship Id="rId21" Type="http://schemas.openxmlformats.org/officeDocument/2006/relationships/hyperlink" Target="https://affiliate.itunes.apple.com/resources/documentation/itunes-store-web-service-search-api/" TargetMode="Externa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hyperlink" Target="https://eslint.org/docs/user-guide/getting-starte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hyperlink" Target="https://developer.mozilla.org/es/docs/Web/API/Window/localStorage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fael\AppData\Roaming\Microsoft\Templates\Curr&#237;culum%20v&#237;tae%20(color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63C436-C869-4D2B-BB59-66EA464373A4}" type="doc">
      <dgm:prSet loTypeId="urn:microsoft.com/office/officeart/2005/8/layout/bProcess3" loCatId="process" qsTypeId="urn:microsoft.com/office/officeart/2005/8/quickstyle/simple2" qsCatId="simple" csTypeId="urn:microsoft.com/office/officeart/2005/8/colors/colorful2" csCatId="colorful" phldr="1"/>
      <dgm:spPr/>
      <dgm:t>
        <a:bodyPr/>
        <a:lstStyle/>
        <a:p>
          <a:endParaRPr lang="es-ES"/>
        </a:p>
      </dgm:t>
    </dgm:pt>
    <dgm:pt modelId="{4ABB05F9-2D88-41B8-8405-3E066F3CD91E}">
      <dgm:prSet phldrT="[Texto]"/>
      <dgm:spPr/>
      <dgm:t>
        <a:bodyPr/>
        <a:lstStyle/>
        <a:p>
          <a:r>
            <a:rPr lang="es-ES"/>
            <a:t>Análisis de los requisitos del cliente</a:t>
          </a:r>
        </a:p>
      </dgm:t>
    </dgm:pt>
    <dgm:pt modelId="{9D8563DE-06E6-48C6-B396-5AD2F9E8A955}" type="parTrans" cxnId="{DB997B80-0E69-4D56-BD9B-A8867D12B38B}">
      <dgm:prSet/>
      <dgm:spPr/>
      <dgm:t>
        <a:bodyPr/>
        <a:lstStyle/>
        <a:p>
          <a:endParaRPr lang="es-ES"/>
        </a:p>
      </dgm:t>
    </dgm:pt>
    <dgm:pt modelId="{8CFF3E05-8C0A-434E-9384-F9B43AEBF303}" type="sibTrans" cxnId="{DB997B80-0E69-4D56-BD9B-A8867D12B38B}">
      <dgm:prSet/>
      <dgm:spPr/>
      <dgm:t>
        <a:bodyPr/>
        <a:lstStyle/>
        <a:p>
          <a:endParaRPr lang="es-ES"/>
        </a:p>
      </dgm:t>
    </dgm:pt>
    <dgm:pt modelId="{0BA48A34-29A7-4C10-B1B4-E7E76829E3DA}">
      <dgm:prSet phldrT="[Texto]"/>
      <dgm:spPr/>
      <dgm:t>
        <a:bodyPr/>
        <a:lstStyle/>
        <a:p>
          <a:r>
            <a:rPr lang="es-ES"/>
            <a:t>Entrega del proyecto</a:t>
          </a:r>
        </a:p>
      </dgm:t>
    </dgm:pt>
    <dgm:pt modelId="{A7725DC4-4EDA-4A61-9C95-4AECF6C732FB}" type="parTrans" cxnId="{698850C8-AB63-448D-B831-98195CC3A778}">
      <dgm:prSet/>
      <dgm:spPr/>
      <dgm:t>
        <a:bodyPr/>
        <a:lstStyle/>
        <a:p>
          <a:endParaRPr lang="es-ES"/>
        </a:p>
      </dgm:t>
    </dgm:pt>
    <dgm:pt modelId="{07842213-7439-4BF8-963C-E07E71611CDC}" type="sibTrans" cxnId="{698850C8-AB63-448D-B831-98195CC3A778}">
      <dgm:prSet/>
      <dgm:spPr/>
      <dgm:t>
        <a:bodyPr/>
        <a:lstStyle/>
        <a:p>
          <a:endParaRPr lang="es-ES"/>
        </a:p>
      </dgm:t>
    </dgm:pt>
    <dgm:pt modelId="{7F4CB27B-2AC1-4936-8DDA-31E6C36F6B69}">
      <dgm:prSet phldrT="[Texto]"/>
      <dgm:spPr/>
      <dgm:t>
        <a:bodyPr/>
        <a:lstStyle/>
        <a:p>
          <a:r>
            <a:rPr lang="es-ES"/>
            <a:t>Creación de la documentación </a:t>
          </a:r>
        </a:p>
      </dgm:t>
    </dgm:pt>
    <dgm:pt modelId="{64D967D7-D3B3-4B68-979B-529EF92B7851}" type="parTrans" cxnId="{19DC9F41-F8C3-4D6D-AA56-509A709232DA}">
      <dgm:prSet/>
      <dgm:spPr/>
      <dgm:t>
        <a:bodyPr/>
        <a:lstStyle/>
        <a:p>
          <a:endParaRPr lang="es-ES"/>
        </a:p>
      </dgm:t>
    </dgm:pt>
    <dgm:pt modelId="{856103F6-6D97-4D20-AA5A-E5B76D9250E3}" type="sibTrans" cxnId="{19DC9F41-F8C3-4D6D-AA56-509A709232DA}">
      <dgm:prSet/>
      <dgm:spPr/>
      <dgm:t>
        <a:bodyPr/>
        <a:lstStyle/>
        <a:p>
          <a:endParaRPr lang="es-ES"/>
        </a:p>
      </dgm:t>
    </dgm:pt>
    <dgm:pt modelId="{79300D51-CB3E-43EA-8E61-C456A82885E1}">
      <dgm:prSet phldrT="[Texto]"/>
      <dgm:spPr/>
      <dgm:t>
        <a:bodyPr/>
        <a:lstStyle/>
        <a:p>
          <a:r>
            <a:rPr lang="es-ES"/>
            <a:t>Creación de un boceto de la página</a:t>
          </a:r>
        </a:p>
      </dgm:t>
    </dgm:pt>
    <dgm:pt modelId="{8B54D7D8-67F0-494F-AE50-8FA14F34C389}" type="parTrans" cxnId="{AF262FA8-C202-4740-86DB-02A5F96B9FCB}">
      <dgm:prSet/>
      <dgm:spPr/>
      <dgm:t>
        <a:bodyPr/>
        <a:lstStyle/>
        <a:p>
          <a:endParaRPr lang="es-ES"/>
        </a:p>
      </dgm:t>
    </dgm:pt>
    <dgm:pt modelId="{7C9A2D16-52B0-47C6-9BBA-4C474BA1ED28}" type="sibTrans" cxnId="{AF262FA8-C202-4740-86DB-02A5F96B9FCB}">
      <dgm:prSet/>
      <dgm:spPr/>
      <dgm:t>
        <a:bodyPr/>
        <a:lstStyle/>
        <a:p>
          <a:endParaRPr lang="es-ES"/>
        </a:p>
      </dgm:t>
    </dgm:pt>
    <dgm:pt modelId="{768A0AC0-12D6-4F59-8895-506FE5C8C84A}">
      <dgm:prSet phldrT="[Texto]"/>
      <dgm:spPr/>
      <dgm:t>
        <a:bodyPr/>
        <a:lstStyle/>
        <a:p>
          <a:r>
            <a:rPr lang="es-ES"/>
            <a:t>Búsqueda de información</a:t>
          </a:r>
        </a:p>
      </dgm:t>
    </dgm:pt>
    <dgm:pt modelId="{F06B4B4C-E832-434E-B97A-D62226BF9EBB}" type="parTrans" cxnId="{9AB923FA-F142-4C62-AAD0-CD7CC231754E}">
      <dgm:prSet/>
      <dgm:spPr/>
      <dgm:t>
        <a:bodyPr/>
        <a:lstStyle/>
        <a:p>
          <a:endParaRPr lang="es-ES"/>
        </a:p>
      </dgm:t>
    </dgm:pt>
    <dgm:pt modelId="{E2F6496D-E8A9-4697-A4E5-B28A26E33E29}" type="sibTrans" cxnId="{9AB923FA-F142-4C62-AAD0-CD7CC231754E}">
      <dgm:prSet/>
      <dgm:spPr/>
      <dgm:t>
        <a:bodyPr/>
        <a:lstStyle/>
        <a:p>
          <a:endParaRPr lang="es-ES"/>
        </a:p>
      </dgm:t>
    </dgm:pt>
    <dgm:pt modelId="{542F25FE-6454-4F28-BF64-FB47481C2DD7}">
      <dgm:prSet phldrT="[Texto]"/>
      <dgm:spPr/>
      <dgm:t>
        <a:bodyPr/>
        <a:lstStyle/>
        <a:p>
          <a:r>
            <a:rPr lang="es-ES"/>
            <a:t>Organización</a:t>
          </a:r>
        </a:p>
      </dgm:t>
    </dgm:pt>
    <dgm:pt modelId="{96EEF41B-BEB2-430B-9C57-06998DAFA9DE}" type="parTrans" cxnId="{24FD19ED-6C04-45E4-B6D4-52E0AC9E37DA}">
      <dgm:prSet/>
      <dgm:spPr/>
      <dgm:t>
        <a:bodyPr/>
        <a:lstStyle/>
        <a:p>
          <a:endParaRPr lang="es-ES"/>
        </a:p>
      </dgm:t>
    </dgm:pt>
    <dgm:pt modelId="{290921DC-0562-4C1C-8436-2761305A92BE}" type="sibTrans" cxnId="{24FD19ED-6C04-45E4-B6D4-52E0AC9E37DA}">
      <dgm:prSet/>
      <dgm:spPr/>
      <dgm:t>
        <a:bodyPr/>
        <a:lstStyle/>
        <a:p>
          <a:endParaRPr lang="es-ES"/>
        </a:p>
      </dgm:t>
    </dgm:pt>
    <dgm:pt modelId="{5B9738B5-BA40-42B2-AE40-8CD86DBC19A2}">
      <dgm:prSet phldrT="[Texto]"/>
      <dgm:spPr/>
      <dgm:t>
        <a:bodyPr/>
        <a:lstStyle/>
        <a:p>
          <a:r>
            <a:rPr lang="es-ES"/>
            <a:t>Desarrollo de la vista (HTML y CSS)</a:t>
          </a:r>
        </a:p>
      </dgm:t>
    </dgm:pt>
    <dgm:pt modelId="{47A164BB-06F7-45CB-B766-A24B3BCC54FA}" type="parTrans" cxnId="{5DE59964-043E-4F5E-B452-5622F97C014D}">
      <dgm:prSet/>
      <dgm:spPr/>
      <dgm:t>
        <a:bodyPr/>
        <a:lstStyle/>
        <a:p>
          <a:endParaRPr lang="es-ES"/>
        </a:p>
      </dgm:t>
    </dgm:pt>
    <dgm:pt modelId="{7E88E1E4-1B27-4DFD-A4DE-5B45CD482197}" type="sibTrans" cxnId="{5DE59964-043E-4F5E-B452-5622F97C014D}">
      <dgm:prSet/>
      <dgm:spPr/>
      <dgm:t>
        <a:bodyPr/>
        <a:lstStyle/>
        <a:p>
          <a:endParaRPr lang="es-ES"/>
        </a:p>
      </dgm:t>
    </dgm:pt>
    <dgm:pt modelId="{B942FFF0-E0AC-47F6-81A6-C37375C3BDD8}">
      <dgm:prSet phldrT="[Texto]"/>
      <dgm:spPr/>
      <dgm:t>
        <a:bodyPr/>
        <a:lstStyle/>
        <a:p>
          <a:r>
            <a:rPr lang="es-ES"/>
            <a:t>Testing / Correciones</a:t>
          </a:r>
        </a:p>
      </dgm:t>
    </dgm:pt>
    <dgm:pt modelId="{E2E386E3-58C1-4D2B-88CC-A89F45BE9B2F}" type="parTrans" cxnId="{92201025-8D4F-45A6-9CB2-3E3005D79419}">
      <dgm:prSet/>
      <dgm:spPr/>
      <dgm:t>
        <a:bodyPr/>
        <a:lstStyle/>
        <a:p>
          <a:endParaRPr lang="es-ES"/>
        </a:p>
      </dgm:t>
    </dgm:pt>
    <dgm:pt modelId="{8ECCD059-31FA-4324-8369-535C4995ADD9}" type="sibTrans" cxnId="{92201025-8D4F-45A6-9CB2-3E3005D79419}">
      <dgm:prSet/>
      <dgm:spPr/>
      <dgm:t>
        <a:bodyPr/>
        <a:lstStyle/>
        <a:p>
          <a:endParaRPr lang="es-ES"/>
        </a:p>
      </dgm:t>
    </dgm:pt>
    <dgm:pt modelId="{F738235B-626B-48CB-93B0-8D8917C9F11C}">
      <dgm:prSet phldrT="[Texto]"/>
      <dgm:spPr/>
      <dgm:t>
        <a:bodyPr/>
        <a:lstStyle/>
        <a:p>
          <a:r>
            <a:rPr lang="es-ES"/>
            <a:t>Pruebas con localStorage</a:t>
          </a:r>
        </a:p>
      </dgm:t>
    </dgm:pt>
    <dgm:pt modelId="{A86623DB-5190-4ED3-8297-9651479561D2}" type="parTrans" cxnId="{EFC0327B-DDD6-4F82-8984-93ACC2CA7DBB}">
      <dgm:prSet/>
      <dgm:spPr/>
      <dgm:t>
        <a:bodyPr/>
        <a:lstStyle/>
        <a:p>
          <a:endParaRPr lang="es-ES"/>
        </a:p>
      </dgm:t>
    </dgm:pt>
    <dgm:pt modelId="{B96BFC1B-7A98-48E0-B67A-E6331D867CAC}" type="sibTrans" cxnId="{EFC0327B-DDD6-4F82-8984-93ACC2CA7DBB}">
      <dgm:prSet/>
      <dgm:spPr/>
      <dgm:t>
        <a:bodyPr/>
        <a:lstStyle/>
        <a:p>
          <a:endParaRPr lang="es-ES"/>
        </a:p>
      </dgm:t>
    </dgm:pt>
    <dgm:pt modelId="{81904899-C52F-4CD0-9F86-C0C4DA86C7D8}">
      <dgm:prSet phldrT="[Texto]"/>
      <dgm:spPr/>
      <dgm:t>
        <a:bodyPr/>
        <a:lstStyle/>
        <a:p>
          <a:r>
            <a:rPr lang="es-ES"/>
            <a:t>Creación de clases, objetos y funciones</a:t>
          </a:r>
        </a:p>
      </dgm:t>
    </dgm:pt>
    <dgm:pt modelId="{73568B1A-E53B-4F42-A00B-0ED18C977BBD}" type="parTrans" cxnId="{E254DDA6-5140-4EB8-81E8-ECFDC96C2095}">
      <dgm:prSet/>
      <dgm:spPr/>
      <dgm:t>
        <a:bodyPr/>
        <a:lstStyle/>
        <a:p>
          <a:endParaRPr lang="es-ES"/>
        </a:p>
      </dgm:t>
    </dgm:pt>
    <dgm:pt modelId="{71749F31-4035-483C-A8F5-21D1FB1DF49C}" type="sibTrans" cxnId="{E254DDA6-5140-4EB8-81E8-ECFDC96C2095}">
      <dgm:prSet/>
      <dgm:spPr/>
      <dgm:t>
        <a:bodyPr/>
        <a:lstStyle/>
        <a:p>
          <a:endParaRPr lang="es-ES"/>
        </a:p>
      </dgm:t>
    </dgm:pt>
    <dgm:pt modelId="{AB5B79F1-9225-45F7-8958-CA174DEFE8FB}">
      <dgm:prSet phldrT="[Texto]"/>
      <dgm:spPr/>
      <dgm:t>
        <a:bodyPr/>
        <a:lstStyle/>
        <a:p>
          <a:r>
            <a:rPr lang="es-ES"/>
            <a:t>Pruebas con la API</a:t>
          </a:r>
        </a:p>
      </dgm:t>
    </dgm:pt>
    <dgm:pt modelId="{89361FF6-BCE1-4C1C-B88D-555AA75A5D4A}" type="parTrans" cxnId="{23A2A858-0951-42AC-A8AB-DA4A4C242CA8}">
      <dgm:prSet/>
      <dgm:spPr/>
      <dgm:t>
        <a:bodyPr/>
        <a:lstStyle/>
        <a:p>
          <a:endParaRPr lang="es-ES"/>
        </a:p>
      </dgm:t>
    </dgm:pt>
    <dgm:pt modelId="{699ECE7F-40FB-4DED-813E-E163A0107EE7}" type="sibTrans" cxnId="{23A2A858-0951-42AC-A8AB-DA4A4C242CA8}">
      <dgm:prSet/>
      <dgm:spPr/>
      <dgm:t>
        <a:bodyPr/>
        <a:lstStyle/>
        <a:p>
          <a:endParaRPr lang="es-ES"/>
        </a:p>
      </dgm:t>
    </dgm:pt>
    <dgm:pt modelId="{AD165524-D87E-4066-8B9F-2AFC45D71453}">
      <dgm:prSet phldrT="[Texto]"/>
      <dgm:spPr/>
      <dgm:t>
        <a:bodyPr/>
        <a:lstStyle/>
        <a:p>
          <a:r>
            <a:rPr lang="es-ES"/>
            <a:t>Desarrollo de la parte lógica (jquery y AJAX)</a:t>
          </a:r>
        </a:p>
      </dgm:t>
    </dgm:pt>
    <dgm:pt modelId="{66DEE810-C023-4E43-A88E-7D17D5A234CA}" type="parTrans" cxnId="{078078F8-1E96-4F0C-81A6-3F88065D89A8}">
      <dgm:prSet/>
      <dgm:spPr/>
      <dgm:t>
        <a:bodyPr/>
        <a:lstStyle/>
        <a:p>
          <a:endParaRPr lang="es-ES"/>
        </a:p>
      </dgm:t>
    </dgm:pt>
    <dgm:pt modelId="{B092EA81-F7F2-475D-AD58-807A7F450A32}" type="sibTrans" cxnId="{078078F8-1E96-4F0C-81A6-3F88065D89A8}">
      <dgm:prSet/>
      <dgm:spPr/>
      <dgm:t>
        <a:bodyPr/>
        <a:lstStyle/>
        <a:p>
          <a:endParaRPr lang="es-ES"/>
        </a:p>
      </dgm:t>
    </dgm:pt>
    <dgm:pt modelId="{F8BD8ED3-9CD1-4D7A-9035-5667075FF44D}">
      <dgm:prSet phldrT="[Texto]"/>
      <dgm:spPr/>
      <dgm:t>
        <a:bodyPr/>
        <a:lstStyle/>
        <a:p>
          <a:r>
            <a:rPr lang="es-ES"/>
            <a:t>Creación del repositorio</a:t>
          </a:r>
        </a:p>
      </dgm:t>
    </dgm:pt>
    <dgm:pt modelId="{B45D3883-7334-48BB-8324-9AF834B0639E}" type="parTrans" cxnId="{1280F6D8-EE87-4417-BD83-9CB7D9DFB504}">
      <dgm:prSet/>
      <dgm:spPr/>
      <dgm:t>
        <a:bodyPr/>
        <a:lstStyle/>
        <a:p>
          <a:endParaRPr lang="es-ES"/>
        </a:p>
      </dgm:t>
    </dgm:pt>
    <dgm:pt modelId="{7095281C-F431-4975-A0B2-242D35DB20BA}" type="sibTrans" cxnId="{1280F6D8-EE87-4417-BD83-9CB7D9DFB504}">
      <dgm:prSet/>
      <dgm:spPr/>
      <dgm:t>
        <a:bodyPr/>
        <a:lstStyle/>
        <a:p>
          <a:endParaRPr lang="es-ES"/>
        </a:p>
      </dgm:t>
    </dgm:pt>
    <dgm:pt modelId="{2095CDC7-17CD-4E90-82AC-2C002750DA77}" type="pres">
      <dgm:prSet presAssocID="{5E63C436-C869-4D2B-BB59-66EA464373A4}" presName="Name0" presStyleCnt="0">
        <dgm:presLayoutVars>
          <dgm:dir/>
          <dgm:resizeHandles val="exact"/>
        </dgm:presLayoutVars>
      </dgm:prSet>
      <dgm:spPr/>
    </dgm:pt>
    <dgm:pt modelId="{FE5F68F1-0BE2-4362-8D61-06C1EC2DC476}" type="pres">
      <dgm:prSet presAssocID="{542F25FE-6454-4F28-BF64-FB47481C2DD7}" presName="node" presStyleLbl="node1" presStyleIdx="0" presStyleCnt="13">
        <dgm:presLayoutVars>
          <dgm:bulletEnabled val="1"/>
        </dgm:presLayoutVars>
      </dgm:prSet>
      <dgm:spPr/>
    </dgm:pt>
    <dgm:pt modelId="{9D4C02D1-221F-4979-84FB-334D9E25B8ED}" type="pres">
      <dgm:prSet presAssocID="{290921DC-0562-4C1C-8436-2761305A92BE}" presName="sibTrans" presStyleLbl="sibTrans1D1" presStyleIdx="0" presStyleCnt="12"/>
      <dgm:spPr/>
    </dgm:pt>
    <dgm:pt modelId="{2F370ACA-2037-4CDD-8F85-7B2A4ACE6796}" type="pres">
      <dgm:prSet presAssocID="{290921DC-0562-4C1C-8436-2761305A92BE}" presName="connectorText" presStyleLbl="sibTrans1D1" presStyleIdx="0" presStyleCnt="12"/>
      <dgm:spPr/>
    </dgm:pt>
    <dgm:pt modelId="{DED706C2-44F3-49EB-8999-A031A633B4F2}" type="pres">
      <dgm:prSet presAssocID="{4ABB05F9-2D88-41B8-8405-3E066F3CD91E}" presName="node" presStyleLbl="node1" presStyleIdx="1" presStyleCnt="13">
        <dgm:presLayoutVars>
          <dgm:bulletEnabled val="1"/>
        </dgm:presLayoutVars>
      </dgm:prSet>
      <dgm:spPr/>
    </dgm:pt>
    <dgm:pt modelId="{DF0CA98B-EDE3-46C0-BC41-5F69EFF86182}" type="pres">
      <dgm:prSet presAssocID="{8CFF3E05-8C0A-434E-9384-F9B43AEBF303}" presName="sibTrans" presStyleLbl="sibTrans1D1" presStyleIdx="1" presStyleCnt="12"/>
      <dgm:spPr/>
    </dgm:pt>
    <dgm:pt modelId="{542C9DCA-BA1E-430A-A855-4D0736EF0BCD}" type="pres">
      <dgm:prSet presAssocID="{8CFF3E05-8C0A-434E-9384-F9B43AEBF303}" presName="connectorText" presStyleLbl="sibTrans1D1" presStyleIdx="1" presStyleCnt="12"/>
      <dgm:spPr/>
    </dgm:pt>
    <dgm:pt modelId="{5EF7A9B1-D4C6-4425-AFD9-DC98E8144788}" type="pres">
      <dgm:prSet presAssocID="{F8BD8ED3-9CD1-4D7A-9035-5667075FF44D}" presName="node" presStyleLbl="node1" presStyleIdx="2" presStyleCnt="13">
        <dgm:presLayoutVars>
          <dgm:bulletEnabled val="1"/>
        </dgm:presLayoutVars>
      </dgm:prSet>
      <dgm:spPr/>
    </dgm:pt>
    <dgm:pt modelId="{7779D29C-9FBA-4910-83AE-993B6B4110C9}" type="pres">
      <dgm:prSet presAssocID="{7095281C-F431-4975-A0B2-242D35DB20BA}" presName="sibTrans" presStyleLbl="sibTrans1D1" presStyleIdx="2" presStyleCnt="12"/>
      <dgm:spPr/>
    </dgm:pt>
    <dgm:pt modelId="{590A6DB7-3D51-4EEE-B267-0F6C1280C54C}" type="pres">
      <dgm:prSet presAssocID="{7095281C-F431-4975-A0B2-242D35DB20BA}" presName="connectorText" presStyleLbl="sibTrans1D1" presStyleIdx="2" presStyleCnt="12"/>
      <dgm:spPr/>
    </dgm:pt>
    <dgm:pt modelId="{002A9423-D799-4FDC-A529-1182895CF5BB}" type="pres">
      <dgm:prSet presAssocID="{768A0AC0-12D6-4F59-8895-506FE5C8C84A}" presName="node" presStyleLbl="node1" presStyleIdx="3" presStyleCnt="13">
        <dgm:presLayoutVars>
          <dgm:bulletEnabled val="1"/>
        </dgm:presLayoutVars>
      </dgm:prSet>
      <dgm:spPr/>
    </dgm:pt>
    <dgm:pt modelId="{CB6E68D0-265F-4D4A-BC90-EB599CDB6F30}" type="pres">
      <dgm:prSet presAssocID="{E2F6496D-E8A9-4697-A4E5-B28A26E33E29}" presName="sibTrans" presStyleLbl="sibTrans1D1" presStyleIdx="3" presStyleCnt="12"/>
      <dgm:spPr/>
    </dgm:pt>
    <dgm:pt modelId="{70D274C5-483C-4544-95BC-FD66340F7EA8}" type="pres">
      <dgm:prSet presAssocID="{E2F6496D-E8A9-4697-A4E5-B28A26E33E29}" presName="connectorText" presStyleLbl="sibTrans1D1" presStyleIdx="3" presStyleCnt="12"/>
      <dgm:spPr/>
    </dgm:pt>
    <dgm:pt modelId="{F873A19A-0EF3-42B3-A61B-C4974107F4F5}" type="pres">
      <dgm:prSet presAssocID="{7F4CB27B-2AC1-4936-8DDA-31E6C36F6B69}" presName="node" presStyleLbl="node1" presStyleIdx="4" presStyleCnt="13">
        <dgm:presLayoutVars>
          <dgm:bulletEnabled val="1"/>
        </dgm:presLayoutVars>
      </dgm:prSet>
      <dgm:spPr/>
    </dgm:pt>
    <dgm:pt modelId="{3FB479A7-7704-4325-887F-BD9560D2932F}" type="pres">
      <dgm:prSet presAssocID="{856103F6-6D97-4D20-AA5A-E5B76D9250E3}" presName="sibTrans" presStyleLbl="sibTrans1D1" presStyleIdx="4" presStyleCnt="12"/>
      <dgm:spPr/>
    </dgm:pt>
    <dgm:pt modelId="{BD594FCC-5644-4340-8366-01B830109612}" type="pres">
      <dgm:prSet presAssocID="{856103F6-6D97-4D20-AA5A-E5B76D9250E3}" presName="connectorText" presStyleLbl="sibTrans1D1" presStyleIdx="4" presStyleCnt="12"/>
      <dgm:spPr/>
    </dgm:pt>
    <dgm:pt modelId="{E0BA68A0-C98F-46D4-8732-8C63827678EA}" type="pres">
      <dgm:prSet presAssocID="{79300D51-CB3E-43EA-8E61-C456A82885E1}" presName="node" presStyleLbl="node1" presStyleIdx="5" presStyleCnt="13">
        <dgm:presLayoutVars>
          <dgm:bulletEnabled val="1"/>
        </dgm:presLayoutVars>
      </dgm:prSet>
      <dgm:spPr/>
    </dgm:pt>
    <dgm:pt modelId="{9204B3B1-D8E7-4856-998F-E52D2EB9A6B4}" type="pres">
      <dgm:prSet presAssocID="{7C9A2D16-52B0-47C6-9BBA-4C474BA1ED28}" presName="sibTrans" presStyleLbl="sibTrans1D1" presStyleIdx="5" presStyleCnt="12"/>
      <dgm:spPr/>
    </dgm:pt>
    <dgm:pt modelId="{9F68EEDB-5AFB-496E-98B7-41CFED1428AF}" type="pres">
      <dgm:prSet presAssocID="{7C9A2D16-52B0-47C6-9BBA-4C474BA1ED28}" presName="connectorText" presStyleLbl="sibTrans1D1" presStyleIdx="5" presStyleCnt="12"/>
      <dgm:spPr/>
    </dgm:pt>
    <dgm:pt modelId="{1FDFC76B-2797-42B6-A951-12FA2BD79208}" type="pres">
      <dgm:prSet presAssocID="{81904899-C52F-4CD0-9F86-C0C4DA86C7D8}" presName="node" presStyleLbl="node1" presStyleIdx="6" presStyleCnt="13">
        <dgm:presLayoutVars>
          <dgm:bulletEnabled val="1"/>
        </dgm:presLayoutVars>
      </dgm:prSet>
      <dgm:spPr/>
    </dgm:pt>
    <dgm:pt modelId="{C1DB736C-334D-4EA7-83F8-D13AEBC7B314}" type="pres">
      <dgm:prSet presAssocID="{71749F31-4035-483C-A8F5-21D1FB1DF49C}" presName="sibTrans" presStyleLbl="sibTrans1D1" presStyleIdx="6" presStyleCnt="12"/>
      <dgm:spPr/>
    </dgm:pt>
    <dgm:pt modelId="{2B81D852-497C-49E6-87CC-07C0A7A20912}" type="pres">
      <dgm:prSet presAssocID="{71749F31-4035-483C-A8F5-21D1FB1DF49C}" presName="connectorText" presStyleLbl="sibTrans1D1" presStyleIdx="6" presStyleCnt="12"/>
      <dgm:spPr/>
    </dgm:pt>
    <dgm:pt modelId="{31D0A6C0-597E-4539-BB4D-97C8AB3A19CE}" type="pres">
      <dgm:prSet presAssocID="{AB5B79F1-9225-45F7-8958-CA174DEFE8FB}" presName="node" presStyleLbl="node1" presStyleIdx="7" presStyleCnt="13">
        <dgm:presLayoutVars>
          <dgm:bulletEnabled val="1"/>
        </dgm:presLayoutVars>
      </dgm:prSet>
      <dgm:spPr/>
    </dgm:pt>
    <dgm:pt modelId="{149FA20F-15DA-4D05-98C9-2054EE0BCE4A}" type="pres">
      <dgm:prSet presAssocID="{699ECE7F-40FB-4DED-813E-E163A0107EE7}" presName="sibTrans" presStyleLbl="sibTrans1D1" presStyleIdx="7" presStyleCnt="12"/>
      <dgm:spPr/>
    </dgm:pt>
    <dgm:pt modelId="{0CF4D39F-6B6C-492A-A6E3-8B379571508A}" type="pres">
      <dgm:prSet presAssocID="{699ECE7F-40FB-4DED-813E-E163A0107EE7}" presName="connectorText" presStyleLbl="sibTrans1D1" presStyleIdx="7" presStyleCnt="12"/>
      <dgm:spPr/>
    </dgm:pt>
    <dgm:pt modelId="{7D91D08C-273A-45DD-BE21-AF85F38F76EE}" type="pres">
      <dgm:prSet presAssocID="{AD165524-D87E-4066-8B9F-2AFC45D71453}" presName="node" presStyleLbl="node1" presStyleIdx="8" presStyleCnt="13">
        <dgm:presLayoutVars>
          <dgm:bulletEnabled val="1"/>
        </dgm:presLayoutVars>
      </dgm:prSet>
      <dgm:spPr/>
    </dgm:pt>
    <dgm:pt modelId="{1B907515-C158-4108-8820-A8F9E863634C}" type="pres">
      <dgm:prSet presAssocID="{B092EA81-F7F2-475D-AD58-807A7F450A32}" presName="sibTrans" presStyleLbl="sibTrans1D1" presStyleIdx="8" presStyleCnt="12"/>
      <dgm:spPr/>
    </dgm:pt>
    <dgm:pt modelId="{BF2F72EB-1727-4BA2-9E64-60D17158C1B9}" type="pres">
      <dgm:prSet presAssocID="{B092EA81-F7F2-475D-AD58-807A7F450A32}" presName="connectorText" presStyleLbl="sibTrans1D1" presStyleIdx="8" presStyleCnt="12"/>
      <dgm:spPr/>
    </dgm:pt>
    <dgm:pt modelId="{61CE8D86-2E7E-4248-859F-2C2E42FD5568}" type="pres">
      <dgm:prSet presAssocID="{F738235B-626B-48CB-93B0-8D8917C9F11C}" presName="node" presStyleLbl="node1" presStyleIdx="9" presStyleCnt="13">
        <dgm:presLayoutVars>
          <dgm:bulletEnabled val="1"/>
        </dgm:presLayoutVars>
      </dgm:prSet>
      <dgm:spPr/>
    </dgm:pt>
    <dgm:pt modelId="{B0884425-FB65-48BF-8E58-EA156B7003C0}" type="pres">
      <dgm:prSet presAssocID="{B96BFC1B-7A98-48E0-B67A-E6331D867CAC}" presName="sibTrans" presStyleLbl="sibTrans1D1" presStyleIdx="9" presStyleCnt="12"/>
      <dgm:spPr/>
    </dgm:pt>
    <dgm:pt modelId="{D03310EF-5C73-4EDE-89B5-4AE04CB5BF4D}" type="pres">
      <dgm:prSet presAssocID="{B96BFC1B-7A98-48E0-B67A-E6331D867CAC}" presName="connectorText" presStyleLbl="sibTrans1D1" presStyleIdx="9" presStyleCnt="12"/>
      <dgm:spPr/>
    </dgm:pt>
    <dgm:pt modelId="{14078FF8-D094-4A49-8CFC-490E7495C201}" type="pres">
      <dgm:prSet presAssocID="{5B9738B5-BA40-42B2-AE40-8CD86DBC19A2}" presName="node" presStyleLbl="node1" presStyleIdx="10" presStyleCnt="13">
        <dgm:presLayoutVars>
          <dgm:bulletEnabled val="1"/>
        </dgm:presLayoutVars>
      </dgm:prSet>
      <dgm:spPr/>
    </dgm:pt>
    <dgm:pt modelId="{665F04C2-132F-49B4-BC70-A6D1ADFDEA73}" type="pres">
      <dgm:prSet presAssocID="{7E88E1E4-1B27-4DFD-A4DE-5B45CD482197}" presName="sibTrans" presStyleLbl="sibTrans1D1" presStyleIdx="10" presStyleCnt="12"/>
      <dgm:spPr/>
    </dgm:pt>
    <dgm:pt modelId="{0DF92A75-81CB-4F7B-A966-0843B460F0EA}" type="pres">
      <dgm:prSet presAssocID="{7E88E1E4-1B27-4DFD-A4DE-5B45CD482197}" presName="connectorText" presStyleLbl="sibTrans1D1" presStyleIdx="10" presStyleCnt="12"/>
      <dgm:spPr/>
    </dgm:pt>
    <dgm:pt modelId="{C2C42A1A-0A72-412A-A2C4-AA9A8DB4E3FB}" type="pres">
      <dgm:prSet presAssocID="{B942FFF0-E0AC-47F6-81A6-C37375C3BDD8}" presName="node" presStyleLbl="node1" presStyleIdx="11" presStyleCnt="13">
        <dgm:presLayoutVars>
          <dgm:bulletEnabled val="1"/>
        </dgm:presLayoutVars>
      </dgm:prSet>
      <dgm:spPr/>
    </dgm:pt>
    <dgm:pt modelId="{BC5B19A9-3C94-4560-957C-767B0A6387C6}" type="pres">
      <dgm:prSet presAssocID="{8ECCD059-31FA-4324-8369-535C4995ADD9}" presName="sibTrans" presStyleLbl="sibTrans1D1" presStyleIdx="11" presStyleCnt="12"/>
      <dgm:spPr/>
    </dgm:pt>
    <dgm:pt modelId="{12FE4AA7-7820-4E5B-B0A9-123409187FD3}" type="pres">
      <dgm:prSet presAssocID="{8ECCD059-31FA-4324-8369-535C4995ADD9}" presName="connectorText" presStyleLbl="sibTrans1D1" presStyleIdx="11" presStyleCnt="12"/>
      <dgm:spPr/>
    </dgm:pt>
    <dgm:pt modelId="{419F8834-FDCA-42A8-8EFD-3D5C83D48B7A}" type="pres">
      <dgm:prSet presAssocID="{0BA48A34-29A7-4C10-B1B4-E7E76829E3DA}" presName="node" presStyleLbl="node1" presStyleIdx="12" presStyleCnt="13">
        <dgm:presLayoutVars>
          <dgm:bulletEnabled val="1"/>
        </dgm:presLayoutVars>
      </dgm:prSet>
      <dgm:spPr/>
    </dgm:pt>
  </dgm:ptLst>
  <dgm:cxnLst>
    <dgm:cxn modelId="{D53AB102-C14C-4895-8E65-660C9EE186AF}" type="presOf" srcId="{71749F31-4035-483C-A8F5-21D1FB1DF49C}" destId="{C1DB736C-334D-4EA7-83F8-D13AEBC7B314}" srcOrd="0" destOrd="0" presId="urn:microsoft.com/office/officeart/2005/8/layout/bProcess3"/>
    <dgm:cxn modelId="{7C60AD0C-9799-4108-AB74-A4C16A89EF01}" type="presOf" srcId="{4ABB05F9-2D88-41B8-8405-3E066F3CD91E}" destId="{DED706C2-44F3-49EB-8999-A031A633B4F2}" srcOrd="0" destOrd="0" presId="urn:microsoft.com/office/officeart/2005/8/layout/bProcess3"/>
    <dgm:cxn modelId="{92201025-8D4F-45A6-9CB2-3E3005D79419}" srcId="{5E63C436-C869-4D2B-BB59-66EA464373A4}" destId="{B942FFF0-E0AC-47F6-81A6-C37375C3BDD8}" srcOrd="11" destOrd="0" parTransId="{E2E386E3-58C1-4D2B-88CC-A89F45BE9B2F}" sibTransId="{8ECCD059-31FA-4324-8369-535C4995ADD9}"/>
    <dgm:cxn modelId="{92DA2A2F-2659-4E86-9F2D-9EDA51893406}" type="presOf" srcId="{E2F6496D-E8A9-4697-A4E5-B28A26E33E29}" destId="{CB6E68D0-265F-4D4A-BC90-EB599CDB6F30}" srcOrd="0" destOrd="0" presId="urn:microsoft.com/office/officeart/2005/8/layout/bProcess3"/>
    <dgm:cxn modelId="{CC4B0832-360F-4551-9E2E-6FCE125837B3}" type="presOf" srcId="{7C9A2D16-52B0-47C6-9BBA-4C474BA1ED28}" destId="{9204B3B1-D8E7-4856-998F-E52D2EB9A6B4}" srcOrd="0" destOrd="0" presId="urn:microsoft.com/office/officeart/2005/8/layout/bProcess3"/>
    <dgm:cxn modelId="{5B7DCD3B-4BE2-4B6B-AF6A-525A33712115}" type="presOf" srcId="{699ECE7F-40FB-4DED-813E-E163A0107EE7}" destId="{0CF4D39F-6B6C-492A-A6E3-8B379571508A}" srcOrd="1" destOrd="0" presId="urn:microsoft.com/office/officeart/2005/8/layout/bProcess3"/>
    <dgm:cxn modelId="{A090D25D-DFFC-4C94-984B-F91147E38852}" type="presOf" srcId="{7E88E1E4-1B27-4DFD-A4DE-5B45CD482197}" destId="{0DF92A75-81CB-4F7B-A966-0843B460F0EA}" srcOrd="1" destOrd="0" presId="urn:microsoft.com/office/officeart/2005/8/layout/bProcess3"/>
    <dgm:cxn modelId="{E45B8560-D8EA-410C-9B28-FD4AFA6968EA}" type="presOf" srcId="{542F25FE-6454-4F28-BF64-FB47481C2DD7}" destId="{FE5F68F1-0BE2-4362-8D61-06C1EC2DC476}" srcOrd="0" destOrd="0" presId="urn:microsoft.com/office/officeart/2005/8/layout/bProcess3"/>
    <dgm:cxn modelId="{19DC9F41-F8C3-4D6D-AA56-509A709232DA}" srcId="{5E63C436-C869-4D2B-BB59-66EA464373A4}" destId="{7F4CB27B-2AC1-4936-8DDA-31E6C36F6B69}" srcOrd="4" destOrd="0" parTransId="{64D967D7-D3B3-4B68-979B-529EF92B7851}" sibTransId="{856103F6-6D97-4D20-AA5A-E5B76D9250E3}"/>
    <dgm:cxn modelId="{5DE59964-043E-4F5E-B452-5622F97C014D}" srcId="{5E63C436-C869-4D2B-BB59-66EA464373A4}" destId="{5B9738B5-BA40-42B2-AE40-8CD86DBC19A2}" srcOrd="10" destOrd="0" parTransId="{47A164BB-06F7-45CB-B766-A24B3BCC54FA}" sibTransId="{7E88E1E4-1B27-4DFD-A4DE-5B45CD482197}"/>
    <dgm:cxn modelId="{F5C65C45-D73A-4B68-BE9F-E26F788975CD}" type="presOf" srcId="{0BA48A34-29A7-4C10-B1B4-E7E76829E3DA}" destId="{419F8834-FDCA-42A8-8EFD-3D5C83D48B7A}" srcOrd="0" destOrd="0" presId="urn:microsoft.com/office/officeart/2005/8/layout/bProcess3"/>
    <dgm:cxn modelId="{5A94A947-5702-433D-875C-E798435F5075}" type="presOf" srcId="{290921DC-0562-4C1C-8436-2761305A92BE}" destId="{9D4C02D1-221F-4979-84FB-334D9E25B8ED}" srcOrd="0" destOrd="0" presId="urn:microsoft.com/office/officeart/2005/8/layout/bProcess3"/>
    <dgm:cxn modelId="{7571846A-8290-46BB-ABF6-B7A3953F1C92}" type="presOf" srcId="{B96BFC1B-7A98-48E0-B67A-E6331D867CAC}" destId="{D03310EF-5C73-4EDE-89B5-4AE04CB5BF4D}" srcOrd="1" destOrd="0" presId="urn:microsoft.com/office/officeart/2005/8/layout/bProcess3"/>
    <dgm:cxn modelId="{F246264C-37D3-4370-8CC6-650FA25DD13E}" type="presOf" srcId="{79300D51-CB3E-43EA-8E61-C456A82885E1}" destId="{E0BA68A0-C98F-46D4-8732-8C63827678EA}" srcOrd="0" destOrd="0" presId="urn:microsoft.com/office/officeart/2005/8/layout/bProcess3"/>
    <dgm:cxn modelId="{4C94084E-021F-4636-85E8-0521C9828D44}" type="presOf" srcId="{B092EA81-F7F2-475D-AD58-807A7F450A32}" destId="{BF2F72EB-1727-4BA2-9E64-60D17158C1B9}" srcOrd="1" destOrd="0" presId="urn:microsoft.com/office/officeart/2005/8/layout/bProcess3"/>
    <dgm:cxn modelId="{50C8A74E-2B8A-452B-8146-BD1FC0BEE05C}" type="presOf" srcId="{290921DC-0562-4C1C-8436-2761305A92BE}" destId="{2F370ACA-2037-4CDD-8F85-7B2A4ACE6796}" srcOrd="1" destOrd="0" presId="urn:microsoft.com/office/officeart/2005/8/layout/bProcess3"/>
    <dgm:cxn modelId="{8FFC3D6F-4C46-4F23-8BF6-C3BA2DC32322}" type="presOf" srcId="{699ECE7F-40FB-4DED-813E-E163A0107EE7}" destId="{149FA20F-15DA-4D05-98C9-2054EE0BCE4A}" srcOrd="0" destOrd="0" presId="urn:microsoft.com/office/officeart/2005/8/layout/bProcess3"/>
    <dgm:cxn modelId="{8F832B57-AEB3-4FFD-ABE5-0966B8C316C0}" type="presOf" srcId="{B942FFF0-E0AC-47F6-81A6-C37375C3BDD8}" destId="{C2C42A1A-0A72-412A-A2C4-AA9A8DB4E3FB}" srcOrd="0" destOrd="0" presId="urn:microsoft.com/office/officeart/2005/8/layout/bProcess3"/>
    <dgm:cxn modelId="{23A2A858-0951-42AC-A8AB-DA4A4C242CA8}" srcId="{5E63C436-C869-4D2B-BB59-66EA464373A4}" destId="{AB5B79F1-9225-45F7-8958-CA174DEFE8FB}" srcOrd="7" destOrd="0" parTransId="{89361FF6-BCE1-4C1C-B88D-555AA75A5D4A}" sibTransId="{699ECE7F-40FB-4DED-813E-E163A0107EE7}"/>
    <dgm:cxn modelId="{F7EBCF5A-CDD8-4F37-A577-9BAF0E351E27}" type="presOf" srcId="{8ECCD059-31FA-4324-8369-535C4995ADD9}" destId="{12FE4AA7-7820-4E5B-B0A9-123409187FD3}" srcOrd="1" destOrd="0" presId="urn:microsoft.com/office/officeart/2005/8/layout/bProcess3"/>
    <dgm:cxn modelId="{EFC0327B-DDD6-4F82-8984-93ACC2CA7DBB}" srcId="{5E63C436-C869-4D2B-BB59-66EA464373A4}" destId="{F738235B-626B-48CB-93B0-8D8917C9F11C}" srcOrd="9" destOrd="0" parTransId="{A86623DB-5190-4ED3-8297-9651479561D2}" sibTransId="{B96BFC1B-7A98-48E0-B67A-E6331D867CAC}"/>
    <dgm:cxn modelId="{F6ED687B-8F2F-4AE4-AD94-C79C819999D5}" type="presOf" srcId="{7095281C-F431-4975-A0B2-242D35DB20BA}" destId="{7779D29C-9FBA-4910-83AE-993B6B4110C9}" srcOrd="0" destOrd="0" presId="urn:microsoft.com/office/officeart/2005/8/layout/bProcess3"/>
    <dgm:cxn modelId="{DB997B80-0E69-4D56-BD9B-A8867D12B38B}" srcId="{5E63C436-C869-4D2B-BB59-66EA464373A4}" destId="{4ABB05F9-2D88-41B8-8405-3E066F3CD91E}" srcOrd="1" destOrd="0" parTransId="{9D8563DE-06E6-48C6-B396-5AD2F9E8A955}" sibTransId="{8CFF3E05-8C0A-434E-9384-F9B43AEBF303}"/>
    <dgm:cxn modelId="{E254DDA6-5140-4EB8-81E8-ECFDC96C2095}" srcId="{5E63C436-C869-4D2B-BB59-66EA464373A4}" destId="{81904899-C52F-4CD0-9F86-C0C4DA86C7D8}" srcOrd="6" destOrd="0" parTransId="{73568B1A-E53B-4F42-A00B-0ED18C977BBD}" sibTransId="{71749F31-4035-483C-A8F5-21D1FB1DF49C}"/>
    <dgm:cxn modelId="{AF262FA8-C202-4740-86DB-02A5F96B9FCB}" srcId="{5E63C436-C869-4D2B-BB59-66EA464373A4}" destId="{79300D51-CB3E-43EA-8E61-C456A82885E1}" srcOrd="5" destOrd="0" parTransId="{8B54D7D8-67F0-494F-AE50-8FA14F34C389}" sibTransId="{7C9A2D16-52B0-47C6-9BBA-4C474BA1ED28}"/>
    <dgm:cxn modelId="{CCE655A8-5F62-400A-94CD-0AA791D57448}" type="presOf" srcId="{71749F31-4035-483C-A8F5-21D1FB1DF49C}" destId="{2B81D852-497C-49E6-87CC-07C0A7A20912}" srcOrd="1" destOrd="0" presId="urn:microsoft.com/office/officeart/2005/8/layout/bProcess3"/>
    <dgm:cxn modelId="{9F1357A9-17A7-4711-9052-C78DC1974214}" type="presOf" srcId="{8ECCD059-31FA-4324-8369-535C4995ADD9}" destId="{BC5B19A9-3C94-4560-957C-767B0A6387C6}" srcOrd="0" destOrd="0" presId="urn:microsoft.com/office/officeart/2005/8/layout/bProcess3"/>
    <dgm:cxn modelId="{BE45A9AE-2855-48B6-BDA6-EB5FDF43C820}" type="presOf" srcId="{81904899-C52F-4CD0-9F86-C0C4DA86C7D8}" destId="{1FDFC76B-2797-42B6-A951-12FA2BD79208}" srcOrd="0" destOrd="0" presId="urn:microsoft.com/office/officeart/2005/8/layout/bProcess3"/>
    <dgm:cxn modelId="{FF0092AF-EC49-4E0A-B2F8-A7FF65AA71B8}" type="presOf" srcId="{F8BD8ED3-9CD1-4D7A-9035-5667075FF44D}" destId="{5EF7A9B1-D4C6-4425-AFD9-DC98E8144788}" srcOrd="0" destOrd="0" presId="urn:microsoft.com/office/officeart/2005/8/layout/bProcess3"/>
    <dgm:cxn modelId="{E26FB2B5-1EBE-469B-8A6C-CD83A12E6787}" type="presOf" srcId="{856103F6-6D97-4D20-AA5A-E5B76D9250E3}" destId="{3FB479A7-7704-4325-887F-BD9560D2932F}" srcOrd="0" destOrd="0" presId="urn:microsoft.com/office/officeart/2005/8/layout/bProcess3"/>
    <dgm:cxn modelId="{17B1EAB6-0A6B-45D4-A5D7-95FDA59CD177}" type="presOf" srcId="{856103F6-6D97-4D20-AA5A-E5B76D9250E3}" destId="{BD594FCC-5644-4340-8366-01B830109612}" srcOrd="1" destOrd="0" presId="urn:microsoft.com/office/officeart/2005/8/layout/bProcess3"/>
    <dgm:cxn modelId="{9D9B0DBB-BEF4-4D18-AEA0-6B0A0ACFF14E}" type="presOf" srcId="{8CFF3E05-8C0A-434E-9384-F9B43AEBF303}" destId="{DF0CA98B-EDE3-46C0-BC41-5F69EFF86182}" srcOrd="0" destOrd="0" presId="urn:microsoft.com/office/officeart/2005/8/layout/bProcess3"/>
    <dgm:cxn modelId="{9D0376C1-B562-4B9C-B0D4-F24FC636FDD7}" type="presOf" srcId="{AD165524-D87E-4066-8B9F-2AFC45D71453}" destId="{7D91D08C-273A-45DD-BE21-AF85F38F76EE}" srcOrd="0" destOrd="0" presId="urn:microsoft.com/office/officeart/2005/8/layout/bProcess3"/>
    <dgm:cxn modelId="{CE89C6C1-1C32-462A-8C99-835244DCA2BF}" type="presOf" srcId="{5E63C436-C869-4D2B-BB59-66EA464373A4}" destId="{2095CDC7-17CD-4E90-82AC-2C002750DA77}" srcOrd="0" destOrd="0" presId="urn:microsoft.com/office/officeart/2005/8/layout/bProcess3"/>
    <dgm:cxn modelId="{D3B178C2-F3DD-4A0A-AEF7-D67908A4FCB3}" type="presOf" srcId="{7C9A2D16-52B0-47C6-9BBA-4C474BA1ED28}" destId="{9F68EEDB-5AFB-496E-98B7-41CFED1428AF}" srcOrd="1" destOrd="0" presId="urn:microsoft.com/office/officeart/2005/8/layout/bProcess3"/>
    <dgm:cxn modelId="{698850C8-AB63-448D-B831-98195CC3A778}" srcId="{5E63C436-C869-4D2B-BB59-66EA464373A4}" destId="{0BA48A34-29A7-4C10-B1B4-E7E76829E3DA}" srcOrd="12" destOrd="0" parTransId="{A7725DC4-4EDA-4A61-9C95-4AECF6C732FB}" sibTransId="{07842213-7439-4BF8-963C-E07E71611CDC}"/>
    <dgm:cxn modelId="{09077DCD-1A5A-4139-9236-AAB6F8D2D54B}" type="presOf" srcId="{B092EA81-F7F2-475D-AD58-807A7F450A32}" destId="{1B907515-C158-4108-8820-A8F9E863634C}" srcOrd="0" destOrd="0" presId="urn:microsoft.com/office/officeart/2005/8/layout/bProcess3"/>
    <dgm:cxn modelId="{A829C9CE-D749-46B3-8ED3-86D90CAC1CF7}" type="presOf" srcId="{E2F6496D-E8A9-4697-A4E5-B28A26E33E29}" destId="{70D274C5-483C-4544-95BC-FD66340F7EA8}" srcOrd="1" destOrd="0" presId="urn:microsoft.com/office/officeart/2005/8/layout/bProcess3"/>
    <dgm:cxn modelId="{1280F6D8-EE87-4417-BD83-9CB7D9DFB504}" srcId="{5E63C436-C869-4D2B-BB59-66EA464373A4}" destId="{F8BD8ED3-9CD1-4D7A-9035-5667075FF44D}" srcOrd="2" destOrd="0" parTransId="{B45D3883-7334-48BB-8324-9AF834B0639E}" sibTransId="{7095281C-F431-4975-A0B2-242D35DB20BA}"/>
    <dgm:cxn modelId="{DBDE82D9-5972-466C-BC1B-E02EB4A19AF0}" type="presOf" srcId="{5B9738B5-BA40-42B2-AE40-8CD86DBC19A2}" destId="{14078FF8-D094-4A49-8CFC-490E7495C201}" srcOrd="0" destOrd="0" presId="urn:microsoft.com/office/officeart/2005/8/layout/bProcess3"/>
    <dgm:cxn modelId="{99512FDE-E9FC-4ABD-B9D4-565032556916}" type="presOf" srcId="{768A0AC0-12D6-4F59-8895-506FE5C8C84A}" destId="{002A9423-D799-4FDC-A529-1182895CF5BB}" srcOrd="0" destOrd="0" presId="urn:microsoft.com/office/officeart/2005/8/layout/bProcess3"/>
    <dgm:cxn modelId="{48118BEC-6842-41B8-A34D-EA8221BA29B3}" type="presOf" srcId="{7E88E1E4-1B27-4DFD-A4DE-5B45CD482197}" destId="{665F04C2-132F-49B4-BC70-A6D1ADFDEA73}" srcOrd="0" destOrd="0" presId="urn:microsoft.com/office/officeart/2005/8/layout/bProcess3"/>
    <dgm:cxn modelId="{24FD19ED-6C04-45E4-B6D4-52E0AC9E37DA}" srcId="{5E63C436-C869-4D2B-BB59-66EA464373A4}" destId="{542F25FE-6454-4F28-BF64-FB47481C2DD7}" srcOrd="0" destOrd="0" parTransId="{96EEF41B-BEB2-430B-9C57-06998DAFA9DE}" sibTransId="{290921DC-0562-4C1C-8436-2761305A92BE}"/>
    <dgm:cxn modelId="{157888ED-B0BF-4EDE-9DF4-A65354E47C7C}" type="presOf" srcId="{B96BFC1B-7A98-48E0-B67A-E6331D867CAC}" destId="{B0884425-FB65-48BF-8E58-EA156B7003C0}" srcOrd="0" destOrd="0" presId="urn:microsoft.com/office/officeart/2005/8/layout/bProcess3"/>
    <dgm:cxn modelId="{7DB2F1EE-FA81-41C4-8F86-8F68C605F7C8}" type="presOf" srcId="{F738235B-626B-48CB-93B0-8D8917C9F11C}" destId="{61CE8D86-2E7E-4248-859F-2C2E42FD5568}" srcOrd="0" destOrd="0" presId="urn:microsoft.com/office/officeart/2005/8/layout/bProcess3"/>
    <dgm:cxn modelId="{342A0AF2-6729-44CA-8D69-A831BC92F244}" type="presOf" srcId="{8CFF3E05-8C0A-434E-9384-F9B43AEBF303}" destId="{542C9DCA-BA1E-430A-A855-4D0736EF0BCD}" srcOrd="1" destOrd="0" presId="urn:microsoft.com/office/officeart/2005/8/layout/bProcess3"/>
    <dgm:cxn modelId="{A38F6EF2-C8BB-4966-8F05-8B403AD54230}" type="presOf" srcId="{7F4CB27B-2AC1-4936-8DDA-31E6C36F6B69}" destId="{F873A19A-0EF3-42B3-A61B-C4974107F4F5}" srcOrd="0" destOrd="0" presId="urn:microsoft.com/office/officeart/2005/8/layout/bProcess3"/>
    <dgm:cxn modelId="{EDD6C5F5-A096-481E-A230-4124B11D5DE2}" type="presOf" srcId="{AB5B79F1-9225-45F7-8958-CA174DEFE8FB}" destId="{31D0A6C0-597E-4539-BB4D-97C8AB3A19CE}" srcOrd="0" destOrd="0" presId="urn:microsoft.com/office/officeart/2005/8/layout/bProcess3"/>
    <dgm:cxn modelId="{078078F8-1E96-4F0C-81A6-3F88065D89A8}" srcId="{5E63C436-C869-4D2B-BB59-66EA464373A4}" destId="{AD165524-D87E-4066-8B9F-2AFC45D71453}" srcOrd="8" destOrd="0" parTransId="{66DEE810-C023-4E43-A88E-7D17D5A234CA}" sibTransId="{B092EA81-F7F2-475D-AD58-807A7F450A32}"/>
    <dgm:cxn modelId="{9AB923FA-F142-4C62-AAD0-CD7CC231754E}" srcId="{5E63C436-C869-4D2B-BB59-66EA464373A4}" destId="{768A0AC0-12D6-4F59-8895-506FE5C8C84A}" srcOrd="3" destOrd="0" parTransId="{F06B4B4C-E832-434E-B97A-D62226BF9EBB}" sibTransId="{E2F6496D-E8A9-4697-A4E5-B28A26E33E29}"/>
    <dgm:cxn modelId="{876769FC-532D-4B6C-8B13-310C5C63B3AC}" type="presOf" srcId="{7095281C-F431-4975-A0B2-242D35DB20BA}" destId="{590A6DB7-3D51-4EEE-B267-0F6C1280C54C}" srcOrd="1" destOrd="0" presId="urn:microsoft.com/office/officeart/2005/8/layout/bProcess3"/>
    <dgm:cxn modelId="{D42767CA-AB0F-4283-8AA3-B050F80D8A04}" type="presParOf" srcId="{2095CDC7-17CD-4E90-82AC-2C002750DA77}" destId="{FE5F68F1-0BE2-4362-8D61-06C1EC2DC476}" srcOrd="0" destOrd="0" presId="urn:microsoft.com/office/officeart/2005/8/layout/bProcess3"/>
    <dgm:cxn modelId="{9F0A6118-0D33-414C-A151-30BDC403DBD7}" type="presParOf" srcId="{2095CDC7-17CD-4E90-82AC-2C002750DA77}" destId="{9D4C02D1-221F-4979-84FB-334D9E25B8ED}" srcOrd="1" destOrd="0" presId="urn:microsoft.com/office/officeart/2005/8/layout/bProcess3"/>
    <dgm:cxn modelId="{491FE3D3-A47B-4CB4-AB07-B3BD4219FB83}" type="presParOf" srcId="{9D4C02D1-221F-4979-84FB-334D9E25B8ED}" destId="{2F370ACA-2037-4CDD-8F85-7B2A4ACE6796}" srcOrd="0" destOrd="0" presId="urn:microsoft.com/office/officeart/2005/8/layout/bProcess3"/>
    <dgm:cxn modelId="{23B9F120-E0A0-4D45-A904-C66D5A2A7574}" type="presParOf" srcId="{2095CDC7-17CD-4E90-82AC-2C002750DA77}" destId="{DED706C2-44F3-49EB-8999-A031A633B4F2}" srcOrd="2" destOrd="0" presId="urn:microsoft.com/office/officeart/2005/8/layout/bProcess3"/>
    <dgm:cxn modelId="{2257D50F-8C63-4CE6-A9F6-78ECCCAF1BF9}" type="presParOf" srcId="{2095CDC7-17CD-4E90-82AC-2C002750DA77}" destId="{DF0CA98B-EDE3-46C0-BC41-5F69EFF86182}" srcOrd="3" destOrd="0" presId="urn:microsoft.com/office/officeart/2005/8/layout/bProcess3"/>
    <dgm:cxn modelId="{DC2942B6-2891-47E8-ACD3-26DFEC427465}" type="presParOf" srcId="{DF0CA98B-EDE3-46C0-BC41-5F69EFF86182}" destId="{542C9DCA-BA1E-430A-A855-4D0736EF0BCD}" srcOrd="0" destOrd="0" presId="urn:microsoft.com/office/officeart/2005/8/layout/bProcess3"/>
    <dgm:cxn modelId="{32328439-FFB2-4C36-AA26-4919F85B3A82}" type="presParOf" srcId="{2095CDC7-17CD-4E90-82AC-2C002750DA77}" destId="{5EF7A9B1-D4C6-4425-AFD9-DC98E8144788}" srcOrd="4" destOrd="0" presId="urn:microsoft.com/office/officeart/2005/8/layout/bProcess3"/>
    <dgm:cxn modelId="{31936D7F-8D6C-46AB-9572-F41F58D1FF58}" type="presParOf" srcId="{2095CDC7-17CD-4E90-82AC-2C002750DA77}" destId="{7779D29C-9FBA-4910-83AE-993B6B4110C9}" srcOrd="5" destOrd="0" presId="urn:microsoft.com/office/officeart/2005/8/layout/bProcess3"/>
    <dgm:cxn modelId="{A91E2DF8-118B-4323-B21C-2669CE47A90A}" type="presParOf" srcId="{7779D29C-9FBA-4910-83AE-993B6B4110C9}" destId="{590A6DB7-3D51-4EEE-B267-0F6C1280C54C}" srcOrd="0" destOrd="0" presId="urn:microsoft.com/office/officeart/2005/8/layout/bProcess3"/>
    <dgm:cxn modelId="{627E568D-EF8C-4C51-B7BD-624D720B5324}" type="presParOf" srcId="{2095CDC7-17CD-4E90-82AC-2C002750DA77}" destId="{002A9423-D799-4FDC-A529-1182895CF5BB}" srcOrd="6" destOrd="0" presId="urn:microsoft.com/office/officeart/2005/8/layout/bProcess3"/>
    <dgm:cxn modelId="{0352FA50-30F8-4854-8FC3-F0A250292FD9}" type="presParOf" srcId="{2095CDC7-17CD-4E90-82AC-2C002750DA77}" destId="{CB6E68D0-265F-4D4A-BC90-EB599CDB6F30}" srcOrd="7" destOrd="0" presId="urn:microsoft.com/office/officeart/2005/8/layout/bProcess3"/>
    <dgm:cxn modelId="{1D8BE0B1-9BDB-4028-B06C-6969434B5E07}" type="presParOf" srcId="{CB6E68D0-265F-4D4A-BC90-EB599CDB6F30}" destId="{70D274C5-483C-4544-95BC-FD66340F7EA8}" srcOrd="0" destOrd="0" presId="urn:microsoft.com/office/officeart/2005/8/layout/bProcess3"/>
    <dgm:cxn modelId="{FB399A54-C0EB-4954-9B35-71D22D8D3E52}" type="presParOf" srcId="{2095CDC7-17CD-4E90-82AC-2C002750DA77}" destId="{F873A19A-0EF3-42B3-A61B-C4974107F4F5}" srcOrd="8" destOrd="0" presId="urn:microsoft.com/office/officeart/2005/8/layout/bProcess3"/>
    <dgm:cxn modelId="{95C7C2C5-9F22-4C74-ABFC-F0A880E5EB50}" type="presParOf" srcId="{2095CDC7-17CD-4E90-82AC-2C002750DA77}" destId="{3FB479A7-7704-4325-887F-BD9560D2932F}" srcOrd="9" destOrd="0" presId="urn:microsoft.com/office/officeart/2005/8/layout/bProcess3"/>
    <dgm:cxn modelId="{3D8F4262-7F6D-46D8-B9C7-84A1062F45A6}" type="presParOf" srcId="{3FB479A7-7704-4325-887F-BD9560D2932F}" destId="{BD594FCC-5644-4340-8366-01B830109612}" srcOrd="0" destOrd="0" presId="urn:microsoft.com/office/officeart/2005/8/layout/bProcess3"/>
    <dgm:cxn modelId="{4DEE41FF-05F4-4086-B596-C4FCAA7DD618}" type="presParOf" srcId="{2095CDC7-17CD-4E90-82AC-2C002750DA77}" destId="{E0BA68A0-C98F-46D4-8732-8C63827678EA}" srcOrd="10" destOrd="0" presId="urn:microsoft.com/office/officeart/2005/8/layout/bProcess3"/>
    <dgm:cxn modelId="{66221D47-A472-4D33-8B31-890557E076A1}" type="presParOf" srcId="{2095CDC7-17CD-4E90-82AC-2C002750DA77}" destId="{9204B3B1-D8E7-4856-998F-E52D2EB9A6B4}" srcOrd="11" destOrd="0" presId="urn:microsoft.com/office/officeart/2005/8/layout/bProcess3"/>
    <dgm:cxn modelId="{56A03F67-06FC-452C-B021-30AC208B5B09}" type="presParOf" srcId="{9204B3B1-D8E7-4856-998F-E52D2EB9A6B4}" destId="{9F68EEDB-5AFB-496E-98B7-41CFED1428AF}" srcOrd="0" destOrd="0" presId="urn:microsoft.com/office/officeart/2005/8/layout/bProcess3"/>
    <dgm:cxn modelId="{F966C5A3-F798-4758-BBC8-C0C8533C1305}" type="presParOf" srcId="{2095CDC7-17CD-4E90-82AC-2C002750DA77}" destId="{1FDFC76B-2797-42B6-A951-12FA2BD79208}" srcOrd="12" destOrd="0" presId="urn:microsoft.com/office/officeart/2005/8/layout/bProcess3"/>
    <dgm:cxn modelId="{A99A8319-6CF6-4351-80EC-CA94EFC6A900}" type="presParOf" srcId="{2095CDC7-17CD-4E90-82AC-2C002750DA77}" destId="{C1DB736C-334D-4EA7-83F8-D13AEBC7B314}" srcOrd="13" destOrd="0" presId="urn:microsoft.com/office/officeart/2005/8/layout/bProcess3"/>
    <dgm:cxn modelId="{C5455C85-5A6D-4447-BDF1-2BBDE04CBF8B}" type="presParOf" srcId="{C1DB736C-334D-4EA7-83F8-D13AEBC7B314}" destId="{2B81D852-497C-49E6-87CC-07C0A7A20912}" srcOrd="0" destOrd="0" presId="urn:microsoft.com/office/officeart/2005/8/layout/bProcess3"/>
    <dgm:cxn modelId="{51FCF7FA-8E61-4102-AAE9-5CA6A1FF6317}" type="presParOf" srcId="{2095CDC7-17CD-4E90-82AC-2C002750DA77}" destId="{31D0A6C0-597E-4539-BB4D-97C8AB3A19CE}" srcOrd="14" destOrd="0" presId="urn:microsoft.com/office/officeart/2005/8/layout/bProcess3"/>
    <dgm:cxn modelId="{5062CB93-DFEE-43BD-B48F-7723FE1EBF09}" type="presParOf" srcId="{2095CDC7-17CD-4E90-82AC-2C002750DA77}" destId="{149FA20F-15DA-4D05-98C9-2054EE0BCE4A}" srcOrd="15" destOrd="0" presId="urn:microsoft.com/office/officeart/2005/8/layout/bProcess3"/>
    <dgm:cxn modelId="{934BC590-415F-4EC2-8523-2CC34E83FE13}" type="presParOf" srcId="{149FA20F-15DA-4D05-98C9-2054EE0BCE4A}" destId="{0CF4D39F-6B6C-492A-A6E3-8B379571508A}" srcOrd="0" destOrd="0" presId="urn:microsoft.com/office/officeart/2005/8/layout/bProcess3"/>
    <dgm:cxn modelId="{95100A01-841C-403C-BB8A-F36782D462E5}" type="presParOf" srcId="{2095CDC7-17CD-4E90-82AC-2C002750DA77}" destId="{7D91D08C-273A-45DD-BE21-AF85F38F76EE}" srcOrd="16" destOrd="0" presId="urn:microsoft.com/office/officeart/2005/8/layout/bProcess3"/>
    <dgm:cxn modelId="{651FF6F1-356D-407D-99F5-F62F11E6D0A4}" type="presParOf" srcId="{2095CDC7-17CD-4E90-82AC-2C002750DA77}" destId="{1B907515-C158-4108-8820-A8F9E863634C}" srcOrd="17" destOrd="0" presId="urn:microsoft.com/office/officeart/2005/8/layout/bProcess3"/>
    <dgm:cxn modelId="{646F9DA2-4F93-459D-A99E-63328B03B152}" type="presParOf" srcId="{1B907515-C158-4108-8820-A8F9E863634C}" destId="{BF2F72EB-1727-4BA2-9E64-60D17158C1B9}" srcOrd="0" destOrd="0" presId="urn:microsoft.com/office/officeart/2005/8/layout/bProcess3"/>
    <dgm:cxn modelId="{35F6C923-F266-499C-8CBF-D2046ED68C79}" type="presParOf" srcId="{2095CDC7-17CD-4E90-82AC-2C002750DA77}" destId="{61CE8D86-2E7E-4248-859F-2C2E42FD5568}" srcOrd="18" destOrd="0" presId="urn:microsoft.com/office/officeart/2005/8/layout/bProcess3"/>
    <dgm:cxn modelId="{0CA30ECC-DBB4-41C2-9A04-B834FDF37E89}" type="presParOf" srcId="{2095CDC7-17CD-4E90-82AC-2C002750DA77}" destId="{B0884425-FB65-48BF-8E58-EA156B7003C0}" srcOrd="19" destOrd="0" presId="urn:microsoft.com/office/officeart/2005/8/layout/bProcess3"/>
    <dgm:cxn modelId="{51089270-44EF-43A6-9FAD-AF2A5CFDAFE2}" type="presParOf" srcId="{B0884425-FB65-48BF-8E58-EA156B7003C0}" destId="{D03310EF-5C73-4EDE-89B5-4AE04CB5BF4D}" srcOrd="0" destOrd="0" presId="urn:microsoft.com/office/officeart/2005/8/layout/bProcess3"/>
    <dgm:cxn modelId="{77CB9EE2-DAA9-4FF6-99C7-2D649B390AD4}" type="presParOf" srcId="{2095CDC7-17CD-4E90-82AC-2C002750DA77}" destId="{14078FF8-D094-4A49-8CFC-490E7495C201}" srcOrd="20" destOrd="0" presId="urn:microsoft.com/office/officeart/2005/8/layout/bProcess3"/>
    <dgm:cxn modelId="{6382DFA2-3DF6-41C2-810B-FFA9A48C252E}" type="presParOf" srcId="{2095CDC7-17CD-4E90-82AC-2C002750DA77}" destId="{665F04C2-132F-49B4-BC70-A6D1ADFDEA73}" srcOrd="21" destOrd="0" presId="urn:microsoft.com/office/officeart/2005/8/layout/bProcess3"/>
    <dgm:cxn modelId="{A1299012-22D9-4DB0-8177-7F680F4A7199}" type="presParOf" srcId="{665F04C2-132F-49B4-BC70-A6D1ADFDEA73}" destId="{0DF92A75-81CB-4F7B-A966-0843B460F0EA}" srcOrd="0" destOrd="0" presId="urn:microsoft.com/office/officeart/2005/8/layout/bProcess3"/>
    <dgm:cxn modelId="{00FC2D27-94A2-44FA-8EA6-D7D9FF01711D}" type="presParOf" srcId="{2095CDC7-17CD-4E90-82AC-2C002750DA77}" destId="{C2C42A1A-0A72-412A-A2C4-AA9A8DB4E3FB}" srcOrd="22" destOrd="0" presId="urn:microsoft.com/office/officeart/2005/8/layout/bProcess3"/>
    <dgm:cxn modelId="{A9329E68-D026-4CBF-B85E-83A9002C1D8C}" type="presParOf" srcId="{2095CDC7-17CD-4E90-82AC-2C002750DA77}" destId="{BC5B19A9-3C94-4560-957C-767B0A6387C6}" srcOrd="23" destOrd="0" presId="urn:microsoft.com/office/officeart/2005/8/layout/bProcess3"/>
    <dgm:cxn modelId="{2BD2F958-86CE-4EAB-99E3-E849004838B6}" type="presParOf" srcId="{BC5B19A9-3C94-4560-957C-767B0A6387C6}" destId="{12FE4AA7-7820-4E5B-B0A9-123409187FD3}" srcOrd="0" destOrd="0" presId="urn:microsoft.com/office/officeart/2005/8/layout/bProcess3"/>
    <dgm:cxn modelId="{B584A856-575C-495B-BA72-2592985B6520}" type="presParOf" srcId="{2095CDC7-17CD-4E90-82AC-2C002750DA77}" destId="{419F8834-FDCA-42A8-8EFD-3D5C83D48B7A}" srcOrd="2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50D8639-22E9-4C9E-BE03-58B74015C23B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21CE1CBF-D70A-43F5-81E9-64E6AC4CFF16}">
      <dgm:prSet phldrT="[Texto]"/>
      <dgm:spPr/>
      <dgm:t>
        <a:bodyPr/>
        <a:lstStyle/>
        <a:p>
          <a:pPr algn="ctr"/>
          <a:r>
            <a:rPr lang="es-ES"/>
            <a:t>No encontrar con facilidad la información relacionada con el proyecto</a:t>
          </a:r>
        </a:p>
      </dgm:t>
    </dgm:pt>
    <dgm:pt modelId="{C6FDCA50-5C63-472E-A2FE-80DD75FB3627}" type="parTrans" cxnId="{629AA541-1F20-422F-B7B6-7EB9FC66486A}">
      <dgm:prSet/>
      <dgm:spPr/>
      <dgm:t>
        <a:bodyPr/>
        <a:lstStyle/>
        <a:p>
          <a:pPr algn="ctr"/>
          <a:endParaRPr lang="es-ES"/>
        </a:p>
      </dgm:t>
    </dgm:pt>
    <dgm:pt modelId="{B6385E46-ADA4-409F-8075-222C896B6C31}" type="sibTrans" cxnId="{629AA541-1F20-422F-B7B6-7EB9FC66486A}">
      <dgm:prSet/>
      <dgm:spPr/>
      <dgm:t>
        <a:bodyPr/>
        <a:lstStyle/>
        <a:p>
          <a:pPr algn="ctr"/>
          <a:endParaRPr lang="es-ES"/>
        </a:p>
      </dgm:t>
    </dgm:pt>
    <dgm:pt modelId="{076C3AC7-8989-43C3-BF86-1B8BB5D70080}">
      <dgm:prSet phldrT="[Texto]"/>
      <dgm:spPr/>
      <dgm:t>
        <a:bodyPr/>
        <a:lstStyle/>
        <a:p>
          <a:pPr algn="ctr"/>
          <a:r>
            <a:rPr lang="es-ES"/>
            <a:t>Probabilidad de que ocurra</a:t>
          </a:r>
        </a:p>
      </dgm:t>
    </dgm:pt>
    <dgm:pt modelId="{A83CECC0-6CFF-4CC9-ACBA-697194E68BBA}" type="parTrans" cxnId="{E335C34A-6B0D-4742-BB5F-0B7524929AB4}">
      <dgm:prSet/>
      <dgm:spPr/>
      <dgm:t>
        <a:bodyPr/>
        <a:lstStyle/>
        <a:p>
          <a:pPr algn="ctr"/>
          <a:endParaRPr lang="es-ES"/>
        </a:p>
      </dgm:t>
    </dgm:pt>
    <dgm:pt modelId="{7F257C66-4982-4BC8-88CA-2BD7CAFCD07E}" type="sibTrans" cxnId="{E335C34A-6B0D-4742-BB5F-0B7524929AB4}">
      <dgm:prSet/>
      <dgm:spPr/>
      <dgm:t>
        <a:bodyPr/>
        <a:lstStyle/>
        <a:p>
          <a:pPr algn="ctr"/>
          <a:endParaRPr lang="es-ES"/>
        </a:p>
      </dgm:t>
    </dgm:pt>
    <dgm:pt modelId="{BBB06B2A-3577-4923-A7B6-C722A05083A4}">
      <dgm:prSet phldrT="[Texto]"/>
      <dgm:spPr/>
      <dgm:t>
        <a:bodyPr/>
        <a:lstStyle/>
        <a:p>
          <a:pPr algn="ctr"/>
          <a:r>
            <a:rPr lang="es-ES"/>
            <a:t>Impacto en el proyecto</a:t>
          </a:r>
        </a:p>
      </dgm:t>
    </dgm:pt>
    <dgm:pt modelId="{0CBE8F4E-8869-4CCF-9203-4893DD8B6E6D}" type="parTrans" cxnId="{3DA62285-0936-4FD0-8B0A-A1297121F013}">
      <dgm:prSet/>
      <dgm:spPr/>
      <dgm:t>
        <a:bodyPr/>
        <a:lstStyle/>
        <a:p>
          <a:pPr algn="ctr"/>
          <a:endParaRPr lang="es-ES"/>
        </a:p>
      </dgm:t>
    </dgm:pt>
    <dgm:pt modelId="{186CBD8A-30A2-4700-8A39-EF4A03630099}" type="sibTrans" cxnId="{3DA62285-0936-4FD0-8B0A-A1297121F013}">
      <dgm:prSet/>
      <dgm:spPr/>
      <dgm:t>
        <a:bodyPr/>
        <a:lstStyle/>
        <a:p>
          <a:pPr algn="ctr"/>
          <a:endParaRPr lang="es-ES"/>
        </a:p>
      </dgm:t>
    </dgm:pt>
    <dgm:pt modelId="{285607F3-451F-4731-A6E3-33DFE8EC8AA4}">
      <dgm:prSet phldrT="[Texto]"/>
      <dgm:spPr/>
      <dgm:t>
        <a:bodyPr/>
        <a:lstStyle/>
        <a:p>
          <a:pPr algn="ctr"/>
          <a:r>
            <a:rPr lang="es-ES"/>
            <a:t>Tardar mucho tiempo en la realización de una tarea determinada</a:t>
          </a:r>
        </a:p>
      </dgm:t>
    </dgm:pt>
    <dgm:pt modelId="{3F5E1D8D-12A5-4B80-816D-C00535A0620F}" type="parTrans" cxnId="{B829E035-0DCF-4DDE-87DD-EBF52BCF4B4D}">
      <dgm:prSet/>
      <dgm:spPr/>
      <dgm:t>
        <a:bodyPr/>
        <a:lstStyle/>
        <a:p>
          <a:pPr algn="ctr"/>
          <a:endParaRPr lang="es-ES"/>
        </a:p>
      </dgm:t>
    </dgm:pt>
    <dgm:pt modelId="{2216FF5B-DAAF-4C99-8633-736CA6185277}" type="sibTrans" cxnId="{B829E035-0DCF-4DDE-87DD-EBF52BCF4B4D}">
      <dgm:prSet/>
      <dgm:spPr/>
      <dgm:t>
        <a:bodyPr/>
        <a:lstStyle/>
        <a:p>
          <a:pPr algn="ctr"/>
          <a:endParaRPr lang="es-ES"/>
        </a:p>
      </dgm:t>
    </dgm:pt>
    <dgm:pt modelId="{F0D4CF3D-27B7-4515-944F-DFD7B63EFCE7}">
      <dgm:prSet phldrT="[Texto]"/>
      <dgm:spPr/>
      <dgm:t>
        <a:bodyPr/>
        <a:lstStyle/>
        <a:p>
          <a:pPr algn="ctr"/>
          <a:r>
            <a:rPr lang="es-ES"/>
            <a:t>Probabilidad de que ocurra</a:t>
          </a:r>
        </a:p>
      </dgm:t>
    </dgm:pt>
    <dgm:pt modelId="{41F0AF4F-7E00-4D7C-818E-568844CE43BA}" type="parTrans" cxnId="{5A56E6D9-0247-40B6-8747-57DFBB9015D2}">
      <dgm:prSet/>
      <dgm:spPr/>
      <dgm:t>
        <a:bodyPr/>
        <a:lstStyle/>
        <a:p>
          <a:pPr algn="ctr"/>
          <a:endParaRPr lang="es-ES"/>
        </a:p>
      </dgm:t>
    </dgm:pt>
    <dgm:pt modelId="{69450355-1AF8-4CB9-9EA9-FDF328D135CC}" type="sibTrans" cxnId="{5A56E6D9-0247-40B6-8747-57DFBB9015D2}">
      <dgm:prSet/>
      <dgm:spPr/>
      <dgm:t>
        <a:bodyPr/>
        <a:lstStyle/>
        <a:p>
          <a:pPr algn="ctr"/>
          <a:endParaRPr lang="es-ES"/>
        </a:p>
      </dgm:t>
    </dgm:pt>
    <dgm:pt modelId="{B73CCFE1-0451-438D-B7C3-35004B135971}">
      <dgm:prSet phldrT="[Texto]"/>
      <dgm:spPr/>
      <dgm:t>
        <a:bodyPr/>
        <a:lstStyle/>
        <a:p>
          <a:pPr algn="ctr"/>
          <a:r>
            <a:rPr lang="es-ES"/>
            <a:t>No tener el suficiente tiempo para terminarlo durante el tiempo establecido</a:t>
          </a:r>
        </a:p>
      </dgm:t>
    </dgm:pt>
    <dgm:pt modelId="{C58A3C0B-564C-422A-B058-0C1C3B5DBA56}" type="parTrans" cxnId="{7EBF23A9-49F0-4DC2-B999-2175785B14DB}">
      <dgm:prSet/>
      <dgm:spPr/>
      <dgm:t>
        <a:bodyPr/>
        <a:lstStyle/>
        <a:p>
          <a:pPr algn="ctr"/>
          <a:endParaRPr lang="es-ES"/>
        </a:p>
      </dgm:t>
    </dgm:pt>
    <dgm:pt modelId="{2453E928-F23E-447D-A4B3-5D372D319ABF}" type="sibTrans" cxnId="{7EBF23A9-49F0-4DC2-B999-2175785B14DB}">
      <dgm:prSet/>
      <dgm:spPr/>
      <dgm:t>
        <a:bodyPr/>
        <a:lstStyle/>
        <a:p>
          <a:pPr algn="ctr"/>
          <a:endParaRPr lang="es-ES"/>
        </a:p>
      </dgm:t>
    </dgm:pt>
    <dgm:pt modelId="{D1D67DE9-CCFD-488D-BFAE-7EA1D30536BD}">
      <dgm:prSet phldrT="[Texto]"/>
      <dgm:spPr/>
      <dgm:t>
        <a:bodyPr/>
        <a:lstStyle/>
        <a:p>
          <a:pPr algn="ctr"/>
          <a:r>
            <a:rPr lang="es-ES"/>
            <a:t>Pedir ayuda a compañeros</a:t>
          </a:r>
        </a:p>
      </dgm:t>
    </dgm:pt>
    <dgm:pt modelId="{2CD43574-BAD7-4BB3-A2A1-67C73A255B18}" type="parTrans" cxnId="{D6D4E48F-84B1-4334-A982-619E6F3D769E}">
      <dgm:prSet/>
      <dgm:spPr/>
      <dgm:t>
        <a:bodyPr/>
        <a:lstStyle/>
        <a:p>
          <a:pPr algn="ctr"/>
          <a:endParaRPr lang="es-ES"/>
        </a:p>
      </dgm:t>
    </dgm:pt>
    <dgm:pt modelId="{3C84EB8E-9849-476E-84B8-281B03F81B89}" type="sibTrans" cxnId="{D6D4E48F-84B1-4334-A982-619E6F3D769E}">
      <dgm:prSet/>
      <dgm:spPr/>
      <dgm:t>
        <a:bodyPr/>
        <a:lstStyle/>
        <a:p>
          <a:pPr algn="ctr"/>
          <a:endParaRPr lang="es-ES"/>
        </a:p>
      </dgm:t>
    </dgm:pt>
    <dgm:pt modelId="{C4529D3C-9CAF-41DF-968A-D77D6F23C67A}">
      <dgm:prSet phldrT="[Texto]"/>
      <dgm:spPr/>
      <dgm:t>
        <a:bodyPr/>
        <a:lstStyle/>
        <a:p>
          <a:pPr algn="ctr"/>
          <a:r>
            <a:rPr lang="es-ES"/>
            <a:t>Posible alternativa (mitigación)</a:t>
          </a:r>
        </a:p>
      </dgm:t>
    </dgm:pt>
    <dgm:pt modelId="{347DE6A9-CD27-4A8C-9ED9-B99DD455E67F}" type="parTrans" cxnId="{7AD57458-17B0-4B39-9CCB-0DD376A8CE24}">
      <dgm:prSet/>
      <dgm:spPr/>
      <dgm:t>
        <a:bodyPr/>
        <a:lstStyle/>
        <a:p>
          <a:pPr algn="ctr"/>
          <a:endParaRPr lang="es-ES"/>
        </a:p>
      </dgm:t>
    </dgm:pt>
    <dgm:pt modelId="{A001C2BD-5D29-40DA-8587-093BF7EFDB4E}" type="sibTrans" cxnId="{7AD57458-17B0-4B39-9CCB-0DD376A8CE24}">
      <dgm:prSet/>
      <dgm:spPr/>
      <dgm:t>
        <a:bodyPr/>
        <a:lstStyle/>
        <a:p>
          <a:pPr algn="ctr"/>
          <a:endParaRPr lang="es-ES"/>
        </a:p>
      </dgm:t>
    </dgm:pt>
    <dgm:pt modelId="{6DBECECF-19D9-42A4-A527-ECC423A686BB}">
      <dgm:prSet phldrT="[Texto]"/>
      <dgm:spPr/>
      <dgm:t>
        <a:bodyPr/>
        <a:lstStyle/>
        <a:p>
          <a:pPr algn="ctr"/>
          <a:r>
            <a:rPr lang="es-ES"/>
            <a:t>30%</a:t>
          </a:r>
        </a:p>
      </dgm:t>
    </dgm:pt>
    <dgm:pt modelId="{D0E1F822-0F77-404F-BBEF-066253D3A643}" type="parTrans" cxnId="{07091F5E-7460-42B0-9ED5-DBCE5F86CCE3}">
      <dgm:prSet/>
      <dgm:spPr/>
      <dgm:t>
        <a:bodyPr/>
        <a:lstStyle/>
        <a:p>
          <a:pPr algn="ctr"/>
          <a:endParaRPr lang="es-ES"/>
        </a:p>
      </dgm:t>
    </dgm:pt>
    <dgm:pt modelId="{BAC390CB-3345-4BF1-AB43-C744CD3B42BE}" type="sibTrans" cxnId="{07091F5E-7460-42B0-9ED5-DBCE5F86CCE3}">
      <dgm:prSet/>
      <dgm:spPr/>
      <dgm:t>
        <a:bodyPr/>
        <a:lstStyle/>
        <a:p>
          <a:pPr algn="ctr"/>
          <a:endParaRPr lang="es-ES"/>
        </a:p>
      </dgm:t>
    </dgm:pt>
    <dgm:pt modelId="{B427A901-442F-4CF6-8988-4D1F6A1A430F}">
      <dgm:prSet phldrT="[Texto]"/>
      <dgm:spPr/>
      <dgm:t>
        <a:bodyPr/>
        <a:lstStyle/>
        <a:p>
          <a:pPr algn="ctr"/>
          <a:r>
            <a:rPr lang="es-ES"/>
            <a:t>60%</a:t>
          </a:r>
        </a:p>
      </dgm:t>
    </dgm:pt>
    <dgm:pt modelId="{327E4369-13A2-4041-AC4F-E84ECC16ED56}" type="parTrans" cxnId="{57C1FB23-8DE8-4519-B141-27E499D3CB02}">
      <dgm:prSet/>
      <dgm:spPr/>
      <dgm:t>
        <a:bodyPr/>
        <a:lstStyle/>
        <a:p>
          <a:pPr algn="ctr"/>
          <a:endParaRPr lang="es-ES"/>
        </a:p>
      </dgm:t>
    </dgm:pt>
    <dgm:pt modelId="{55D10D55-E9E6-4C7F-95F2-B9C186EE2847}" type="sibTrans" cxnId="{57C1FB23-8DE8-4519-B141-27E499D3CB02}">
      <dgm:prSet/>
      <dgm:spPr/>
      <dgm:t>
        <a:bodyPr/>
        <a:lstStyle/>
        <a:p>
          <a:pPr algn="ctr"/>
          <a:endParaRPr lang="es-ES"/>
        </a:p>
      </dgm:t>
    </dgm:pt>
    <dgm:pt modelId="{B43649F4-45F1-4047-A534-F57A44989DE1}">
      <dgm:prSet phldrT="[Texto]"/>
      <dgm:spPr/>
      <dgm:t>
        <a:bodyPr/>
        <a:lstStyle/>
        <a:p>
          <a:pPr algn="ctr"/>
          <a:r>
            <a:rPr lang="es-ES"/>
            <a:t>Probabilidad de que ocurra</a:t>
          </a:r>
        </a:p>
      </dgm:t>
    </dgm:pt>
    <dgm:pt modelId="{9943DFFE-0C89-4B6F-9B8C-BDA92E2269D8}" type="parTrans" cxnId="{EE310879-DC29-41D9-9233-8BA6410C95BE}">
      <dgm:prSet/>
      <dgm:spPr/>
      <dgm:t>
        <a:bodyPr/>
        <a:lstStyle/>
        <a:p>
          <a:pPr algn="ctr"/>
          <a:endParaRPr lang="es-ES"/>
        </a:p>
      </dgm:t>
    </dgm:pt>
    <dgm:pt modelId="{D1B38F21-B826-43E5-89D2-6F019F2BBEF3}" type="sibTrans" cxnId="{EE310879-DC29-41D9-9233-8BA6410C95BE}">
      <dgm:prSet/>
      <dgm:spPr/>
      <dgm:t>
        <a:bodyPr/>
        <a:lstStyle/>
        <a:p>
          <a:pPr algn="ctr"/>
          <a:endParaRPr lang="es-ES"/>
        </a:p>
      </dgm:t>
    </dgm:pt>
    <dgm:pt modelId="{E31A1D74-E75D-4C4E-8110-A739801AC56B}">
      <dgm:prSet phldrT="[Texto]"/>
      <dgm:spPr/>
      <dgm:t>
        <a:bodyPr/>
        <a:lstStyle/>
        <a:p>
          <a:pPr algn="ctr"/>
          <a:r>
            <a:rPr lang="es-ES"/>
            <a:t>70%</a:t>
          </a:r>
        </a:p>
      </dgm:t>
    </dgm:pt>
    <dgm:pt modelId="{FE7DCDF6-53BD-467F-818F-E70FA5555C79}" type="parTrans" cxnId="{A9AAB4C0-FD44-4105-BD09-F89CF3BD84C5}">
      <dgm:prSet/>
      <dgm:spPr/>
      <dgm:t>
        <a:bodyPr/>
        <a:lstStyle/>
        <a:p>
          <a:pPr algn="ctr"/>
          <a:endParaRPr lang="es-ES"/>
        </a:p>
      </dgm:t>
    </dgm:pt>
    <dgm:pt modelId="{3EE40D8E-ECCE-4C6C-88D8-C9A495B0A253}" type="sibTrans" cxnId="{A9AAB4C0-FD44-4105-BD09-F89CF3BD84C5}">
      <dgm:prSet/>
      <dgm:spPr/>
      <dgm:t>
        <a:bodyPr/>
        <a:lstStyle/>
        <a:p>
          <a:pPr algn="ctr"/>
          <a:endParaRPr lang="es-ES"/>
        </a:p>
      </dgm:t>
    </dgm:pt>
    <dgm:pt modelId="{7CD177C4-AFC6-4501-B2B1-6E76C2EF9E09}">
      <dgm:prSet phldrT="[Texto]"/>
      <dgm:spPr/>
      <dgm:t>
        <a:bodyPr/>
        <a:lstStyle/>
        <a:p>
          <a:pPr algn="ctr"/>
          <a:r>
            <a:rPr lang="es-ES"/>
            <a:t>Impacto en el proyecto</a:t>
          </a:r>
        </a:p>
      </dgm:t>
    </dgm:pt>
    <dgm:pt modelId="{A4EC8667-F6A8-442C-911E-9541F11A2FEB}" type="parTrans" cxnId="{FA2F2E97-5DD7-4B41-B2CF-A2E63B9128B3}">
      <dgm:prSet/>
      <dgm:spPr/>
      <dgm:t>
        <a:bodyPr/>
        <a:lstStyle/>
        <a:p>
          <a:pPr algn="ctr"/>
          <a:endParaRPr lang="es-ES"/>
        </a:p>
      </dgm:t>
    </dgm:pt>
    <dgm:pt modelId="{37A98F6F-69ED-4C45-977A-CAA9D4BED681}" type="sibTrans" cxnId="{FA2F2E97-5DD7-4B41-B2CF-A2E63B9128B3}">
      <dgm:prSet/>
      <dgm:spPr/>
      <dgm:t>
        <a:bodyPr/>
        <a:lstStyle/>
        <a:p>
          <a:pPr algn="ctr"/>
          <a:endParaRPr lang="es-ES"/>
        </a:p>
      </dgm:t>
    </dgm:pt>
    <dgm:pt modelId="{2FC9F1F2-541C-401A-8536-173EF3D7A97D}">
      <dgm:prSet phldrT="[Texto]"/>
      <dgm:spPr/>
      <dgm:t>
        <a:bodyPr/>
        <a:lstStyle/>
        <a:p>
          <a:pPr algn="ctr"/>
          <a:r>
            <a:rPr lang="es-ES"/>
            <a:t>80%</a:t>
          </a:r>
        </a:p>
      </dgm:t>
    </dgm:pt>
    <dgm:pt modelId="{2E3FF5FA-16B1-47AF-8FA8-FC573023E2C5}" type="parTrans" cxnId="{892314BE-8C7D-4247-983B-06020217ED00}">
      <dgm:prSet/>
      <dgm:spPr/>
      <dgm:t>
        <a:bodyPr/>
        <a:lstStyle/>
        <a:p>
          <a:pPr algn="ctr"/>
          <a:endParaRPr lang="es-ES"/>
        </a:p>
      </dgm:t>
    </dgm:pt>
    <dgm:pt modelId="{701C3BBF-64CB-4723-A4E0-5E96EFE02E23}" type="sibTrans" cxnId="{892314BE-8C7D-4247-983B-06020217ED00}">
      <dgm:prSet/>
      <dgm:spPr/>
      <dgm:t>
        <a:bodyPr/>
        <a:lstStyle/>
        <a:p>
          <a:pPr algn="ctr"/>
          <a:endParaRPr lang="es-ES"/>
        </a:p>
      </dgm:t>
    </dgm:pt>
    <dgm:pt modelId="{467B6459-5C9A-4662-A806-25F8D0A688E3}">
      <dgm:prSet phldrT="[Texto]"/>
      <dgm:spPr/>
      <dgm:t>
        <a:bodyPr/>
        <a:lstStyle/>
        <a:p>
          <a:pPr algn="ctr"/>
          <a:r>
            <a:rPr lang="es-ES"/>
            <a:t>Posible alternativa (mitigación)</a:t>
          </a:r>
        </a:p>
      </dgm:t>
    </dgm:pt>
    <dgm:pt modelId="{DDAB6A38-A384-49D2-BA0C-846761246512}" type="parTrans" cxnId="{63ADAC9C-317B-45D5-883C-FD4883CC1830}">
      <dgm:prSet/>
      <dgm:spPr/>
      <dgm:t>
        <a:bodyPr/>
        <a:lstStyle/>
        <a:p>
          <a:pPr algn="ctr"/>
          <a:endParaRPr lang="es-ES"/>
        </a:p>
      </dgm:t>
    </dgm:pt>
    <dgm:pt modelId="{FCBC0950-9EA8-4E4E-A1D0-C8EEE48355E9}" type="sibTrans" cxnId="{63ADAC9C-317B-45D5-883C-FD4883CC1830}">
      <dgm:prSet/>
      <dgm:spPr/>
      <dgm:t>
        <a:bodyPr/>
        <a:lstStyle/>
        <a:p>
          <a:pPr algn="ctr"/>
          <a:endParaRPr lang="es-ES"/>
        </a:p>
      </dgm:t>
    </dgm:pt>
    <dgm:pt modelId="{7FC9C9A7-27B0-425C-8EC6-C96EBBFBF4C7}">
      <dgm:prSet phldrT="[Texto]"/>
      <dgm:spPr/>
      <dgm:t>
        <a:bodyPr/>
        <a:lstStyle/>
        <a:p>
          <a:pPr algn="ctr"/>
          <a:r>
            <a:rPr lang="es-ES"/>
            <a:t>Pedir ayuda a compañeros</a:t>
          </a:r>
        </a:p>
      </dgm:t>
    </dgm:pt>
    <dgm:pt modelId="{123BB7D3-73A4-4C49-A41C-FDC4D1BE54C4}" type="parTrans" cxnId="{0924A92D-CE8E-4181-945F-2562CAED66F7}">
      <dgm:prSet/>
      <dgm:spPr/>
      <dgm:t>
        <a:bodyPr/>
        <a:lstStyle/>
        <a:p>
          <a:pPr algn="ctr"/>
          <a:endParaRPr lang="es-ES"/>
        </a:p>
      </dgm:t>
    </dgm:pt>
    <dgm:pt modelId="{CCA6D6D2-E03E-4684-B6D7-9BC50C0B9A86}" type="sibTrans" cxnId="{0924A92D-CE8E-4181-945F-2562CAED66F7}">
      <dgm:prSet/>
      <dgm:spPr/>
      <dgm:t>
        <a:bodyPr/>
        <a:lstStyle/>
        <a:p>
          <a:pPr algn="ctr"/>
          <a:endParaRPr lang="es-ES"/>
        </a:p>
      </dgm:t>
    </dgm:pt>
    <dgm:pt modelId="{E385F117-03D0-4CD2-B7EF-CB3BFED2D991}">
      <dgm:prSet phldrT="[Texto]"/>
      <dgm:spPr/>
      <dgm:t>
        <a:bodyPr/>
        <a:lstStyle/>
        <a:p>
          <a:pPr algn="ctr"/>
          <a:r>
            <a:rPr lang="es-ES"/>
            <a:t>70%</a:t>
          </a:r>
        </a:p>
      </dgm:t>
    </dgm:pt>
    <dgm:pt modelId="{44E8D78A-B4B1-4D27-8C12-C116C9148BCC}" type="parTrans" cxnId="{102506B6-6937-40A0-811A-8AEA12CABC1D}">
      <dgm:prSet/>
      <dgm:spPr/>
      <dgm:t>
        <a:bodyPr/>
        <a:lstStyle/>
        <a:p>
          <a:pPr algn="ctr"/>
          <a:endParaRPr lang="es-ES"/>
        </a:p>
      </dgm:t>
    </dgm:pt>
    <dgm:pt modelId="{2FA981B8-9325-415A-809E-926D333AD800}" type="sibTrans" cxnId="{102506B6-6937-40A0-811A-8AEA12CABC1D}">
      <dgm:prSet/>
      <dgm:spPr/>
      <dgm:t>
        <a:bodyPr/>
        <a:lstStyle/>
        <a:p>
          <a:pPr algn="ctr"/>
          <a:endParaRPr lang="es-ES"/>
        </a:p>
      </dgm:t>
    </dgm:pt>
    <dgm:pt modelId="{36040199-F4CF-4C9B-BF76-34AE7CBDC7F1}">
      <dgm:prSet phldrT="[Texto]"/>
      <dgm:spPr/>
      <dgm:t>
        <a:bodyPr/>
        <a:lstStyle/>
        <a:p>
          <a:pPr algn="ctr"/>
          <a:r>
            <a:rPr lang="es-ES"/>
            <a:t>Impacto en el proyecto</a:t>
          </a:r>
        </a:p>
      </dgm:t>
    </dgm:pt>
    <dgm:pt modelId="{965D997E-F53B-4375-A78A-1568757EB450}" type="parTrans" cxnId="{4E4457F6-FEFA-4C4B-8497-AE511BA2416C}">
      <dgm:prSet/>
      <dgm:spPr/>
      <dgm:t>
        <a:bodyPr/>
        <a:lstStyle/>
        <a:p>
          <a:pPr algn="ctr"/>
          <a:endParaRPr lang="es-ES"/>
        </a:p>
      </dgm:t>
    </dgm:pt>
    <dgm:pt modelId="{24E68935-9064-4515-8545-541A8D17A3EC}" type="sibTrans" cxnId="{4E4457F6-FEFA-4C4B-8497-AE511BA2416C}">
      <dgm:prSet/>
      <dgm:spPr/>
      <dgm:t>
        <a:bodyPr/>
        <a:lstStyle/>
        <a:p>
          <a:pPr algn="ctr"/>
          <a:endParaRPr lang="es-ES"/>
        </a:p>
      </dgm:t>
    </dgm:pt>
    <dgm:pt modelId="{A618227B-38F9-4901-85E8-13FE9238C02B}">
      <dgm:prSet phldrT="[Texto]"/>
      <dgm:spPr/>
      <dgm:t>
        <a:bodyPr/>
        <a:lstStyle/>
        <a:p>
          <a:pPr algn="ctr"/>
          <a:r>
            <a:rPr lang="es-ES"/>
            <a:t>50%</a:t>
          </a:r>
        </a:p>
      </dgm:t>
    </dgm:pt>
    <dgm:pt modelId="{770B1E46-B244-4A93-9E78-BD11112FE753}" type="parTrans" cxnId="{8FFAFB1E-AE9C-48B5-BECF-13432FA54A5A}">
      <dgm:prSet/>
      <dgm:spPr/>
      <dgm:t>
        <a:bodyPr/>
        <a:lstStyle/>
        <a:p>
          <a:pPr algn="ctr"/>
          <a:endParaRPr lang="es-ES"/>
        </a:p>
      </dgm:t>
    </dgm:pt>
    <dgm:pt modelId="{BCD067D0-5D01-44A3-9A08-C1F44F9F9862}" type="sibTrans" cxnId="{8FFAFB1E-AE9C-48B5-BECF-13432FA54A5A}">
      <dgm:prSet/>
      <dgm:spPr/>
      <dgm:t>
        <a:bodyPr/>
        <a:lstStyle/>
        <a:p>
          <a:pPr algn="ctr"/>
          <a:endParaRPr lang="es-ES"/>
        </a:p>
      </dgm:t>
    </dgm:pt>
    <dgm:pt modelId="{A5E0A414-3E35-40AB-B55D-808D6797456A}">
      <dgm:prSet phldrT="[Texto]"/>
      <dgm:spPr/>
      <dgm:t>
        <a:bodyPr/>
        <a:lstStyle/>
        <a:p>
          <a:pPr algn="ctr"/>
          <a:r>
            <a:rPr lang="es-ES"/>
            <a:t>Posible alternativa (mitigación)</a:t>
          </a:r>
        </a:p>
      </dgm:t>
    </dgm:pt>
    <dgm:pt modelId="{320CA43D-1ECF-464B-AD21-1408E4606F05}" type="parTrans" cxnId="{12772C35-AEB6-4A5D-8DBB-260AF7F0E222}">
      <dgm:prSet/>
      <dgm:spPr/>
      <dgm:t>
        <a:bodyPr/>
        <a:lstStyle/>
        <a:p>
          <a:pPr algn="ctr"/>
          <a:endParaRPr lang="es-ES"/>
        </a:p>
      </dgm:t>
    </dgm:pt>
    <dgm:pt modelId="{9F4C10CD-1BD3-47A4-9818-34BA9000E5FC}" type="sibTrans" cxnId="{12772C35-AEB6-4A5D-8DBB-260AF7F0E222}">
      <dgm:prSet/>
      <dgm:spPr/>
      <dgm:t>
        <a:bodyPr/>
        <a:lstStyle/>
        <a:p>
          <a:pPr algn="ctr"/>
          <a:endParaRPr lang="es-ES"/>
        </a:p>
      </dgm:t>
    </dgm:pt>
    <dgm:pt modelId="{9BEB6EA3-4A27-4326-BBBE-26D62F84DCF4}">
      <dgm:prSet phldrT="[Texto]"/>
      <dgm:spPr/>
      <dgm:t>
        <a:bodyPr/>
        <a:lstStyle/>
        <a:p>
          <a:pPr algn="ctr"/>
          <a:r>
            <a:rPr lang="es-ES"/>
            <a:t>Entregar un minimo viable. </a:t>
          </a:r>
        </a:p>
      </dgm:t>
    </dgm:pt>
    <dgm:pt modelId="{6580E41A-FBF4-40F1-9C28-6F1B20AE027B}" type="parTrans" cxnId="{C07A7FEE-D9B2-48A1-9422-54696760A8E2}">
      <dgm:prSet/>
      <dgm:spPr/>
      <dgm:t>
        <a:bodyPr/>
        <a:lstStyle/>
        <a:p>
          <a:pPr algn="ctr"/>
          <a:endParaRPr lang="es-ES"/>
        </a:p>
      </dgm:t>
    </dgm:pt>
    <dgm:pt modelId="{2501A16B-F225-4DDF-9254-B699B2E5A48D}" type="sibTrans" cxnId="{C07A7FEE-D9B2-48A1-9422-54696760A8E2}">
      <dgm:prSet/>
      <dgm:spPr/>
      <dgm:t>
        <a:bodyPr/>
        <a:lstStyle/>
        <a:p>
          <a:pPr algn="ctr"/>
          <a:endParaRPr lang="es-ES"/>
        </a:p>
      </dgm:t>
    </dgm:pt>
    <dgm:pt modelId="{5737CA55-8D12-4A30-8D8B-03CA506EEC7F}">
      <dgm:prSet phldrT="[Texto]"/>
      <dgm:spPr/>
      <dgm:t>
        <a:bodyPr/>
        <a:lstStyle/>
        <a:p>
          <a:pPr algn="ctr"/>
          <a:r>
            <a:rPr lang="es-ES"/>
            <a:t>Pedir asesoría a un especialista</a:t>
          </a:r>
        </a:p>
      </dgm:t>
    </dgm:pt>
    <dgm:pt modelId="{A60950F9-961E-4E7D-A48F-0DC7EF8434E3}" type="parTrans" cxnId="{8833BFD1-E096-4CC5-A284-9CD3B362002A}">
      <dgm:prSet/>
      <dgm:spPr/>
    </dgm:pt>
    <dgm:pt modelId="{DD54BD08-97A6-4E07-8074-F508FF5EE628}" type="sibTrans" cxnId="{8833BFD1-E096-4CC5-A284-9CD3B362002A}">
      <dgm:prSet/>
      <dgm:spPr/>
    </dgm:pt>
    <dgm:pt modelId="{C2CA7095-BC9A-4517-832C-489A921EDFBA}" type="pres">
      <dgm:prSet presAssocID="{D50D8639-22E9-4C9E-BE03-58B74015C23B}" presName="Name0" presStyleCnt="0">
        <dgm:presLayoutVars>
          <dgm:dir/>
          <dgm:animLvl val="lvl"/>
          <dgm:resizeHandles val="exact"/>
        </dgm:presLayoutVars>
      </dgm:prSet>
      <dgm:spPr/>
    </dgm:pt>
    <dgm:pt modelId="{3F723F94-E1BA-483A-B376-C137B11253C3}" type="pres">
      <dgm:prSet presAssocID="{B73CCFE1-0451-438D-B7C3-35004B135971}" presName="boxAndChildren" presStyleCnt="0"/>
      <dgm:spPr/>
    </dgm:pt>
    <dgm:pt modelId="{98D7809E-2633-45D3-A3E5-B59FAF454A96}" type="pres">
      <dgm:prSet presAssocID="{B73CCFE1-0451-438D-B7C3-35004B135971}" presName="parentTextBox" presStyleLbl="node1" presStyleIdx="0" presStyleCnt="3"/>
      <dgm:spPr/>
    </dgm:pt>
    <dgm:pt modelId="{A57D514A-85BA-45B3-94A7-A6B381E54815}" type="pres">
      <dgm:prSet presAssocID="{B73CCFE1-0451-438D-B7C3-35004B135971}" presName="entireBox" presStyleLbl="node1" presStyleIdx="0" presStyleCnt="3"/>
      <dgm:spPr/>
    </dgm:pt>
    <dgm:pt modelId="{A139F796-3FB5-4304-99B2-BCA37D24C01E}" type="pres">
      <dgm:prSet presAssocID="{B73CCFE1-0451-438D-B7C3-35004B135971}" presName="descendantBox" presStyleCnt="0"/>
      <dgm:spPr/>
    </dgm:pt>
    <dgm:pt modelId="{F54AAD23-061E-4C67-B3CC-EE78B102B5ED}" type="pres">
      <dgm:prSet presAssocID="{B43649F4-45F1-4047-A534-F57A44989DE1}" presName="childTextBox" presStyleLbl="fgAccFollowNode1" presStyleIdx="0" presStyleCnt="9">
        <dgm:presLayoutVars>
          <dgm:bulletEnabled val="1"/>
        </dgm:presLayoutVars>
      </dgm:prSet>
      <dgm:spPr/>
    </dgm:pt>
    <dgm:pt modelId="{9CCED72B-AED0-4C9B-9F40-A413E167E645}" type="pres">
      <dgm:prSet presAssocID="{36040199-F4CF-4C9B-BF76-34AE7CBDC7F1}" presName="childTextBox" presStyleLbl="fgAccFollowNode1" presStyleIdx="1" presStyleCnt="9">
        <dgm:presLayoutVars>
          <dgm:bulletEnabled val="1"/>
        </dgm:presLayoutVars>
      </dgm:prSet>
      <dgm:spPr/>
    </dgm:pt>
    <dgm:pt modelId="{B3C2C23F-B1A7-4429-8C2D-D0F45F84D7EE}" type="pres">
      <dgm:prSet presAssocID="{A5E0A414-3E35-40AB-B55D-808D6797456A}" presName="childTextBox" presStyleLbl="fgAccFollowNode1" presStyleIdx="2" presStyleCnt="9">
        <dgm:presLayoutVars>
          <dgm:bulletEnabled val="1"/>
        </dgm:presLayoutVars>
      </dgm:prSet>
      <dgm:spPr/>
    </dgm:pt>
    <dgm:pt modelId="{E3329473-5713-4F46-8C07-A65211F2C2B5}" type="pres">
      <dgm:prSet presAssocID="{2216FF5B-DAAF-4C99-8633-736CA6185277}" presName="sp" presStyleCnt="0"/>
      <dgm:spPr/>
    </dgm:pt>
    <dgm:pt modelId="{C172145F-0AD6-42CE-97C4-FC8DD614B8A9}" type="pres">
      <dgm:prSet presAssocID="{285607F3-451F-4731-A6E3-33DFE8EC8AA4}" presName="arrowAndChildren" presStyleCnt="0"/>
      <dgm:spPr/>
    </dgm:pt>
    <dgm:pt modelId="{5E3B1270-5FFF-410F-9D2A-E3F16329DE7D}" type="pres">
      <dgm:prSet presAssocID="{285607F3-451F-4731-A6E3-33DFE8EC8AA4}" presName="parentTextArrow" presStyleLbl="node1" presStyleIdx="0" presStyleCnt="3"/>
      <dgm:spPr/>
    </dgm:pt>
    <dgm:pt modelId="{6196FB17-133F-45B0-8C54-0A27B0DB54FA}" type="pres">
      <dgm:prSet presAssocID="{285607F3-451F-4731-A6E3-33DFE8EC8AA4}" presName="arrow" presStyleLbl="node1" presStyleIdx="1" presStyleCnt="3"/>
      <dgm:spPr/>
    </dgm:pt>
    <dgm:pt modelId="{8FE16927-97E4-463D-B043-F2ACF41ABF31}" type="pres">
      <dgm:prSet presAssocID="{285607F3-451F-4731-A6E3-33DFE8EC8AA4}" presName="descendantArrow" presStyleCnt="0"/>
      <dgm:spPr/>
    </dgm:pt>
    <dgm:pt modelId="{821F7D60-1077-4C47-896A-E7C44948D38C}" type="pres">
      <dgm:prSet presAssocID="{F0D4CF3D-27B7-4515-944F-DFD7B63EFCE7}" presName="childTextArrow" presStyleLbl="fgAccFollowNode1" presStyleIdx="3" presStyleCnt="9">
        <dgm:presLayoutVars>
          <dgm:bulletEnabled val="1"/>
        </dgm:presLayoutVars>
      </dgm:prSet>
      <dgm:spPr/>
    </dgm:pt>
    <dgm:pt modelId="{99FB6334-67CA-4B57-90C0-ABB04F00C884}" type="pres">
      <dgm:prSet presAssocID="{7CD177C4-AFC6-4501-B2B1-6E76C2EF9E09}" presName="childTextArrow" presStyleLbl="fgAccFollowNode1" presStyleIdx="4" presStyleCnt="9">
        <dgm:presLayoutVars>
          <dgm:bulletEnabled val="1"/>
        </dgm:presLayoutVars>
      </dgm:prSet>
      <dgm:spPr/>
    </dgm:pt>
    <dgm:pt modelId="{B9F7127C-F9E4-401F-A269-4480FDA19784}" type="pres">
      <dgm:prSet presAssocID="{467B6459-5C9A-4662-A806-25F8D0A688E3}" presName="childTextArrow" presStyleLbl="fgAccFollowNode1" presStyleIdx="5" presStyleCnt="9">
        <dgm:presLayoutVars>
          <dgm:bulletEnabled val="1"/>
        </dgm:presLayoutVars>
      </dgm:prSet>
      <dgm:spPr/>
    </dgm:pt>
    <dgm:pt modelId="{537B0E6C-41B1-4787-9EA6-759112568F9F}" type="pres">
      <dgm:prSet presAssocID="{B6385E46-ADA4-409F-8075-222C896B6C31}" presName="sp" presStyleCnt="0"/>
      <dgm:spPr/>
    </dgm:pt>
    <dgm:pt modelId="{4E9FEE0D-01A7-403C-A040-0EB6359AFC06}" type="pres">
      <dgm:prSet presAssocID="{21CE1CBF-D70A-43F5-81E9-64E6AC4CFF16}" presName="arrowAndChildren" presStyleCnt="0"/>
      <dgm:spPr/>
    </dgm:pt>
    <dgm:pt modelId="{DB340B5B-B2E6-45E7-B3AF-0E0E56D98662}" type="pres">
      <dgm:prSet presAssocID="{21CE1CBF-D70A-43F5-81E9-64E6AC4CFF16}" presName="parentTextArrow" presStyleLbl="node1" presStyleIdx="1" presStyleCnt="3"/>
      <dgm:spPr/>
    </dgm:pt>
    <dgm:pt modelId="{A3511CBF-4DB2-42E7-8CA9-32342C34D0B3}" type="pres">
      <dgm:prSet presAssocID="{21CE1CBF-D70A-43F5-81E9-64E6AC4CFF16}" presName="arrow" presStyleLbl="node1" presStyleIdx="2" presStyleCnt="3"/>
      <dgm:spPr/>
    </dgm:pt>
    <dgm:pt modelId="{732A0C72-101F-496B-A082-2AAEE08B8634}" type="pres">
      <dgm:prSet presAssocID="{21CE1CBF-D70A-43F5-81E9-64E6AC4CFF16}" presName="descendantArrow" presStyleCnt="0"/>
      <dgm:spPr/>
    </dgm:pt>
    <dgm:pt modelId="{A593BC83-7143-4FB9-9A12-9808A00DD3EE}" type="pres">
      <dgm:prSet presAssocID="{076C3AC7-8989-43C3-BF86-1B8BB5D70080}" presName="childTextArrow" presStyleLbl="fgAccFollowNode1" presStyleIdx="6" presStyleCnt="9">
        <dgm:presLayoutVars>
          <dgm:bulletEnabled val="1"/>
        </dgm:presLayoutVars>
      </dgm:prSet>
      <dgm:spPr/>
    </dgm:pt>
    <dgm:pt modelId="{108D558F-5DFA-4AB5-A11A-55C4ED1058A5}" type="pres">
      <dgm:prSet presAssocID="{BBB06B2A-3577-4923-A7B6-C722A05083A4}" presName="childTextArrow" presStyleLbl="fgAccFollowNode1" presStyleIdx="7" presStyleCnt="9">
        <dgm:presLayoutVars>
          <dgm:bulletEnabled val="1"/>
        </dgm:presLayoutVars>
      </dgm:prSet>
      <dgm:spPr/>
    </dgm:pt>
    <dgm:pt modelId="{9403FF2A-4D91-468F-8AD5-12A216759654}" type="pres">
      <dgm:prSet presAssocID="{C4529D3C-9CAF-41DF-968A-D77D6F23C67A}" presName="childTextArrow" presStyleLbl="fgAccFollowNode1" presStyleIdx="8" presStyleCnt="9">
        <dgm:presLayoutVars>
          <dgm:bulletEnabled val="1"/>
        </dgm:presLayoutVars>
      </dgm:prSet>
      <dgm:spPr/>
    </dgm:pt>
  </dgm:ptLst>
  <dgm:cxnLst>
    <dgm:cxn modelId="{38E9590B-5166-4CA3-BD5B-CDB3063A74D4}" type="presOf" srcId="{A5E0A414-3E35-40AB-B55D-808D6797456A}" destId="{B3C2C23F-B1A7-4429-8C2D-D0F45F84D7EE}" srcOrd="0" destOrd="0" presId="urn:microsoft.com/office/officeart/2005/8/layout/process4"/>
    <dgm:cxn modelId="{20F5C711-400B-4DDE-8035-641F9489DAB5}" type="presOf" srcId="{285607F3-451F-4731-A6E3-33DFE8EC8AA4}" destId="{5E3B1270-5FFF-410F-9D2A-E3F16329DE7D}" srcOrd="0" destOrd="0" presId="urn:microsoft.com/office/officeart/2005/8/layout/process4"/>
    <dgm:cxn modelId="{8FFAFB1E-AE9C-48B5-BECF-13432FA54A5A}" srcId="{36040199-F4CF-4C9B-BF76-34AE7CBDC7F1}" destId="{A618227B-38F9-4901-85E8-13FE9238C02B}" srcOrd="0" destOrd="0" parTransId="{770B1E46-B244-4A93-9E78-BD11112FE753}" sibTransId="{BCD067D0-5D01-44A3-9A08-C1F44F9F9862}"/>
    <dgm:cxn modelId="{57C1FB23-8DE8-4519-B141-27E499D3CB02}" srcId="{BBB06B2A-3577-4923-A7B6-C722A05083A4}" destId="{B427A901-442F-4CF6-8988-4D1F6A1A430F}" srcOrd="0" destOrd="0" parTransId="{327E4369-13A2-4041-AC4F-E84ECC16ED56}" sibTransId="{55D10D55-E9E6-4C7F-95F2-B9C186EE2847}"/>
    <dgm:cxn modelId="{0BD78B24-9D0D-41D1-879B-27E74E04CE0B}" type="presOf" srcId="{E385F117-03D0-4CD2-B7EF-CB3BFED2D991}" destId="{F54AAD23-061E-4C67-B3CC-EE78B102B5ED}" srcOrd="0" destOrd="1" presId="urn:microsoft.com/office/officeart/2005/8/layout/process4"/>
    <dgm:cxn modelId="{0924A92D-CE8E-4181-945F-2562CAED66F7}" srcId="{467B6459-5C9A-4662-A806-25F8D0A688E3}" destId="{7FC9C9A7-27B0-425C-8EC6-C96EBBFBF4C7}" srcOrd="0" destOrd="0" parTransId="{123BB7D3-73A4-4C49-A41C-FDC4D1BE54C4}" sibTransId="{CCA6D6D2-E03E-4684-B6D7-9BC50C0B9A86}"/>
    <dgm:cxn modelId="{12772C35-AEB6-4A5D-8DBB-260AF7F0E222}" srcId="{B73CCFE1-0451-438D-B7C3-35004B135971}" destId="{A5E0A414-3E35-40AB-B55D-808D6797456A}" srcOrd="2" destOrd="0" parTransId="{320CA43D-1ECF-464B-AD21-1408E4606F05}" sibTransId="{9F4C10CD-1BD3-47A4-9818-34BA9000E5FC}"/>
    <dgm:cxn modelId="{A1738435-243E-4F24-9EBB-8C62CC7DE675}" type="presOf" srcId="{9BEB6EA3-4A27-4326-BBBE-26D62F84DCF4}" destId="{B3C2C23F-B1A7-4429-8C2D-D0F45F84D7EE}" srcOrd="0" destOrd="1" presId="urn:microsoft.com/office/officeart/2005/8/layout/process4"/>
    <dgm:cxn modelId="{B829E035-0DCF-4DDE-87DD-EBF52BCF4B4D}" srcId="{D50D8639-22E9-4C9E-BE03-58B74015C23B}" destId="{285607F3-451F-4731-A6E3-33DFE8EC8AA4}" srcOrd="1" destOrd="0" parTransId="{3F5E1D8D-12A5-4B80-816D-C00535A0620F}" sibTransId="{2216FF5B-DAAF-4C99-8633-736CA6185277}"/>
    <dgm:cxn modelId="{3AC6ED35-C256-428F-ACAC-EC5A5AC12605}" type="presOf" srcId="{36040199-F4CF-4C9B-BF76-34AE7CBDC7F1}" destId="{9CCED72B-AED0-4C9B-9F40-A413E167E645}" srcOrd="0" destOrd="0" presId="urn:microsoft.com/office/officeart/2005/8/layout/process4"/>
    <dgm:cxn modelId="{EE9FAA38-6936-4BB6-9488-2CB28927AFF7}" type="presOf" srcId="{6DBECECF-19D9-42A4-A527-ECC423A686BB}" destId="{A593BC83-7143-4FB9-9A12-9808A00DD3EE}" srcOrd="0" destOrd="1" presId="urn:microsoft.com/office/officeart/2005/8/layout/process4"/>
    <dgm:cxn modelId="{03CF0B3C-B8ED-4EBD-BA62-728526C3990A}" type="presOf" srcId="{F0D4CF3D-27B7-4515-944F-DFD7B63EFCE7}" destId="{821F7D60-1077-4C47-896A-E7C44948D38C}" srcOrd="0" destOrd="0" presId="urn:microsoft.com/office/officeart/2005/8/layout/process4"/>
    <dgm:cxn modelId="{1C60105E-4F82-4DE3-ADD8-BE826BC1A66B}" type="presOf" srcId="{D1D67DE9-CCFD-488D-BFAE-7EA1D30536BD}" destId="{9403FF2A-4D91-468F-8AD5-12A216759654}" srcOrd="0" destOrd="1" presId="urn:microsoft.com/office/officeart/2005/8/layout/process4"/>
    <dgm:cxn modelId="{07091F5E-7460-42B0-9ED5-DBCE5F86CCE3}" srcId="{076C3AC7-8989-43C3-BF86-1B8BB5D70080}" destId="{6DBECECF-19D9-42A4-A527-ECC423A686BB}" srcOrd="0" destOrd="0" parTransId="{D0E1F822-0F77-404F-BBEF-066253D3A643}" sibTransId="{BAC390CB-3345-4BF1-AB43-C744CD3B42BE}"/>
    <dgm:cxn modelId="{629AA541-1F20-422F-B7B6-7EB9FC66486A}" srcId="{D50D8639-22E9-4C9E-BE03-58B74015C23B}" destId="{21CE1CBF-D70A-43F5-81E9-64E6AC4CFF16}" srcOrd="0" destOrd="0" parTransId="{C6FDCA50-5C63-472E-A2FE-80DD75FB3627}" sibTransId="{B6385E46-ADA4-409F-8075-222C896B6C31}"/>
    <dgm:cxn modelId="{6042C547-AA4D-4E87-9F2F-3B0E883E170F}" type="presOf" srcId="{7FC9C9A7-27B0-425C-8EC6-C96EBBFBF4C7}" destId="{B9F7127C-F9E4-401F-A269-4480FDA19784}" srcOrd="0" destOrd="1" presId="urn:microsoft.com/office/officeart/2005/8/layout/process4"/>
    <dgm:cxn modelId="{E335C34A-6B0D-4742-BB5F-0B7524929AB4}" srcId="{21CE1CBF-D70A-43F5-81E9-64E6AC4CFF16}" destId="{076C3AC7-8989-43C3-BF86-1B8BB5D70080}" srcOrd="0" destOrd="0" parTransId="{A83CECC0-6CFF-4CC9-ACBA-697194E68BBA}" sibTransId="{7F257C66-4982-4BC8-88CA-2BD7CAFCD07E}"/>
    <dgm:cxn modelId="{B046E36E-4BCC-46AD-9A56-93AA8D0F04A6}" type="presOf" srcId="{2FC9F1F2-541C-401A-8536-173EF3D7A97D}" destId="{99FB6334-67CA-4B57-90C0-ABB04F00C884}" srcOrd="0" destOrd="1" presId="urn:microsoft.com/office/officeart/2005/8/layout/process4"/>
    <dgm:cxn modelId="{6C4F5550-4768-4A3D-8EBC-F0B980076A11}" type="presOf" srcId="{BBB06B2A-3577-4923-A7B6-C722A05083A4}" destId="{108D558F-5DFA-4AB5-A11A-55C4ED1058A5}" srcOrd="0" destOrd="0" presId="urn:microsoft.com/office/officeart/2005/8/layout/process4"/>
    <dgm:cxn modelId="{75D00952-04A8-4371-AB4C-9E5DC2B9931D}" type="presOf" srcId="{B73CCFE1-0451-438D-B7C3-35004B135971}" destId="{98D7809E-2633-45D3-A3E5-B59FAF454A96}" srcOrd="0" destOrd="0" presId="urn:microsoft.com/office/officeart/2005/8/layout/process4"/>
    <dgm:cxn modelId="{7AD57458-17B0-4B39-9CCB-0DD376A8CE24}" srcId="{21CE1CBF-D70A-43F5-81E9-64E6AC4CFF16}" destId="{C4529D3C-9CAF-41DF-968A-D77D6F23C67A}" srcOrd="2" destOrd="0" parTransId="{347DE6A9-CD27-4A8C-9ED9-B99DD455E67F}" sibTransId="{A001C2BD-5D29-40DA-8587-093BF7EFDB4E}"/>
    <dgm:cxn modelId="{EE310879-DC29-41D9-9233-8BA6410C95BE}" srcId="{B73CCFE1-0451-438D-B7C3-35004B135971}" destId="{B43649F4-45F1-4047-A534-F57A44989DE1}" srcOrd="0" destOrd="0" parTransId="{9943DFFE-0C89-4B6F-9B8C-BDA92E2269D8}" sibTransId="{D1B38F21-B826-43E5-89D2-6F019F2BBEF3}"/>
    <dgm:cxn modelId="{E4CA577F-3ADF-49AA-AADD-0C4F9E810B62}" type="presOf" srcId="{C4529D3C-9CAF-41DF-968A-D77D6F23C67A}" destId="{9403FF2A-4D91-468F-8AD5-12A216759654}" srcOrd="0" destOrd="0" presId="urn:microsoft.com/office/officeart/2005/8/layout/process4"/>
    <dgm:cxn modelId="{3DA62285-0936-4FD0-8B0A-A1297121F013}" srcId="{21CE1CBF-D70A-43F5-81E9-64E6AC4CFF16}" destId="{BBB06B2A-3577-4923-A7B6-C722A05083A4}" srcOrd="1" destOrd="0" parTransId="{0CBE8F4E-8869-4CCF-9203-4893DD8B6E6D}" sibTransId="{186CBD8A-30A2-4700-8A39-EF4A03630099}"/>
    <dgm:cxn modelId="{EFBE028B-9DD7-4FD2-89C6-7C29CCBF64C4}" type="presOf" srcId="{E31A1D74-E75D-4C4E-8110-A739801AC56B}" destId="{821F7D60-1077-4C47-896A-E7C44948D38C}" srcOrd="0" destOrd="1" presId="urn:microsoft.com/office/officeart/2005/8/layout/process4"/>
    <dgm:cxn modelId="{D6D4E48F-84B1-4334-A982-619E6F3D769E}" srcId="{C4529D3C-9CAF-41DF-968A-D77D6F23C67A}" destId="{D1D67DE9-CCFD-488D-BFAE-7EA1D30536BD}" srcOrd="0" destOrd="0" parTransId="{2CD43574-BAD7-4BB3-A2A1-67C73A255B18}" sibTransId="{3C84EB8E-9849-476E-84B8-281B03F81B89}"/>
    <dgm:cxn modelId="{030BB093-A558-4CDF-9466-B8477E053647}" type="presOf" srcId="{21CE1CBF-D70A-43F5-81E9-64E6AC4CFF16}" destId="{DB340B5B-B2E6-45E7-B3AF-0E0E56D98662}" srcOrd="0" destOrd="0" presId="urn:microsoft.com/office/officeart/2005/8/layout/process4"/>
    <dgm:cxn modelId="{24720B96-7410-4B38-A42C-61331A735811}" type="presOf" srcId="{B73CCFE1-0451-438D-B7C3-35004B135971}" destId="{A57D514A-85BA-45B3-94A7-A6B381E54815}" srcOrd="1" destOrd="0" presId="urn:microsoft.com/office/officeart/2005/8/layout/process4"/>
    <dgm:cxn modelId="{FA2F2E97-5DD7-4B41-B2CF-A2E63B9128B3}" srcId="{285607F3-451F-4731-A6E3-33DFE8EC8AA4}" destId="{7CD177C4-AFC6-4501-B2B1-6E76C2EF9E09}" srcOrd="1" destOrd="0" parTransId="{A4EC8667-F6A8-442C-911E-9541F11A2FEB}" sibTransId="{37A98F6F-69ED-4C45-977A-CAA9D4BED681}"/>
    <dgm:cxn modelId="{63ADAC9C-317B-45D5-883C-FD4883CC1830}" srcId="{285607F3-451F-4731-A6E3-33DFE8EC8AA4}" destId="{467B6459-5C9A-4662-A806-25F8D0A688E3}" srcOrd="2" destOrd="0" parTransId="{DDAB6A38-A384-49D2-BA0C-846761246512}" sibTransId="{FCBC0950-9EA8-4E4E-A1D0-C8EEE48355E9}"/>
    <dgm:cxn modelId="{7EBF23A9-49F0-4DC2-B999-2175785B14DB}" srcId="{D50D8639-22E9-4C9E-BE03-58B74015C23B}" destId="{B73CCFE1-0451-438D-B7C3-35004B135971}" srcOrd="2" destOrd="0" parTransId="{C58A3C0B-564C-422A-B058-0C1C3B5DBA56}" sibTransId="{2453E928-F23E-447D-A4B3-5D372D319ABF}"/>
    <dgm:cxn modelId="{FDB034AD-B07B-4DEC-9715-1FDB2B1DE874}" type="presOf" srcId="{D50D8639-22E9-4C9E-BE03-58B74015C23B}" destId="{C2CA7095-BC9A-4517-832C-489A921EDFBA}" srcOrd="0" destOrd="0" presId="urn:microsoft.com/office/officeart/2005/8/layout/process4"/>
    <dgm:cxn modelId="{102506B6-6937-40A0-811A-8AEA12CABC1D}" srcId="{B43649F4-45F1-4047-A534-F57A44989DE1}" destId="{E385F117-03D0-4CD2-B7EF-CB3BFED2D991}" srcOrd="0" destOrd="0" parTransId="{44E8D78A-B4B1-4D27-8C12-C116C9148BCC}" sibTransId="{2FA981B8-9325-415A-809E-926D333AD800}"/>
    <dgm:cxn modelId="{87076DB9-4D55-410D-8BEE-B7E1919710E8}" type="presOf" srcId="{B427A901-442F-4CF6-8988-4D1F6A1A430F}" destId="{108D558F-5DFA-4AB5-A11A-55C4ED1058A5}" srcOrd="0" destOrd="1" presId="urn:microsoft.com/office/officeart/2005/8/layout/process4"/>
    <dgm:cxn modelId="{DD4A16BA-14D8-45E4-B8B8-867B1CE62A17}" type="presOf" srcId="{A618227B-38F9-4901-85E8-13FE9238C02B}" destId="{9CCED72B-AED0-4C9B-9F40-A413E167E645}" srcOrd="0" destOrd="1" presId="urn:microsoft.com/office/officeart/2005/8/layout/process4"/>
    <dgm:cxn modelId="{892314BE-8C7D-4247-983B-06020217ED00}" srcId="{7CD177C4-AFC6-4501-B2B1-6E76C2EF9E09}" destId="{2FC9F1F2-541C-401A-8536-173EF3D7A97D}" srcOrd="0" destOrd="0" parTransId="{2E3FF5FA-16B1-47AF-8FA8-FC573023E2C5}" sibTransId="{701C3BBF-64CB-4723-A4E0-5E96EFE02E23}"/>
    <dgm:cxn modelId="{A9AAB4C0-FD44-4105-BD09-F89CF3BD84C5}" srcId="{F0D4CF3D-27B7-4515-944F-DFD7B63EFCE7}" destId="{E31A1D74-E75D-4C4E-8110-A739801AC56B}" srcOrd="0" destOrd="0" parTransId="{FE7DCDF6-53BD-467F-818F-E70FA5555C79}" sibTransId="{3EE40D8E-ECCE-4C6C-88D8-C9A495B0A253}"/>
    <dgm:cxn modelId="{48708FC6-D213-46CC-A860-963F2508AF92}" type="presOf" srcId="{7CD177C4-AFC6-4501-B2B1-6E76C2EF9E09}" destId="{99FB6334-67CA-4B57-90C0-ABB04F00C884}" srcOrd="0" destOrd="0" presId="urn:microsoft.com/office/officeart/2005/8/layout/process4"/>
    <dgm:cxn modelId="{96BD4FCA-0FD0-47F9-ACA2-757D69EE951C}" type="presOf" srcId="{076C3AC7-8989-43C3-BF86-1B8BB5D70080}" destId="{A593BC83-7143-4FB9-9A12-9808A00DD3EE}" srcOrd="0" destOrd="0" presId="urn:microsoft.com/office/officeart/2005/8/layout/process4"/>
    <dgm:cxn modelId="{8833BFD1-E096-4CC5-A284-9CD3B362002A}" srcId="{467B6459-5C9A-4662-A806-25F8D0A688E3}" destId="{5737CA55-8D12-4A30-8D8B-03CA506EEC7F}" srcOrd="1" destOrd="0" parTransId="{A60950F9-961E-4E7D-A48F-0DC7EF8434E3}" sibTransId="{DD54BD08-97A6-4E07-8074-F508FF5EE628}"/>
    <dgm:cxn modelId="{5A56E6D9-0247-40B6-8747-57DFBB9015D2}" srcId="{285607F3-451F-4731-A6E3-33DFE8EC8AA4}" destId="{F0D4CF3D-27B7-4515-944F-DFD7B63EFCE7}" srcOrd="0" destOrd="0" parTransId="{41F0AF4F-7E00-4D7C-818E-568844CE43BA}" sibTransId="{69450355-1AF8-4CB9-9EA9-FDF328D135CC}"/>
    <dgm:cxn modelId="{6D1BCCE0-351C-495D-9A7A-204D97EC0E40}" type="presOf" srcId="{21CE1CBF-D70A-43F5-81E9-64E6AC4CFF16}" destId="{A3511CBF-4DB2-42E7-8CA9-32342C34D0B3}" srcOrd="1" destOrd="0" presId="urn:microsoft.com/office/officeart/2005/8/layout/process4"/>
    <dgm:cxn modelId="{7090A0E6-41B0-4E14-9E75-AE86E80AACE3}" type="presOf" srcId="{B43649F4-45F1-4047-A534-F57A44989DE1}" destId="{F54AAD23-061E-4C67-B3CC-EE78B102B5ED}" srcOrd="0" destOrd="0" presId="urn:microsoft.com/office/officeart/2005/8/layout/process4"/>
    <dgm:cxn modelId="{C07A7FEE-D9B2-48A1-9422-54696760A8E2}" srcId="{A5E0A414-3E35-40AB-B55D-808D6797456A}" destId="{9BEB6EA3-4A27-4326-BBBE-26D62F84DCF4}" srcOrd="0" destOrd="0" parTransId="{6580E41A-FBF4-40F1-9C28-6F1B20AE027B}" sibTransId="{2501A16B-F225-4DDF-9254-B699B2E5A48D}"/>
    <dgm:cxn modelId="{736C0DF5-C88A-4F6A-A2B8-6B14DF8FE201}" type="presOf" srcId="{467B6459-5C9A-4662-A806-25F8D0A688E3}" destId="{B9F7127C-F9E4-401F-A269-4480FDA19784}" srcOrd="0" destOrd="0" presId="urn:microsoft.com/office/officeart/2005/8/layout/process4"/>
    <dgm:cxn modelId="{4E4457F6-FEFA-4C4B-8497-AE511BA2416C}" srcId="{B73CCFE1-0451-438D-B7C3-35004B135971}" destId="{36040199-F4CF-4C9B-BF76-34AE7CBDC7F1}" srcOrd="1" destOrd="0" parTransId="{965D997E-F53B-4375-A78A-1568757EB450}" sibTransId="{24E68935-9064-4515-8545-541A8D17A3EC}"/>
    <dgm:cxn modelId="{25BF95FD-0229-4A54-86C9-39C5DD78E9FC}" type="presOf" srcId="{5737CA55-8D12-4A30-8D8B-03CA506EEC7F}" destId="{B9F7127C-F9E4-401F-A269-4480FDA19784}" srcOrd="0" destOrd="2" presId="urn:microsoft.com/office/officeart/2005/8/layout/process4"/>
    <dgm:cxn modelId="{0374E0FE-C5CF-4E99-9406-7E9FE4A73F3C}" type="presOf" srcId="{285607F3-451F-4731-A6E3-33DFE8EC8AA4}" destId="{6196FB17-133F-45B0-8C54-0A27B0DB54FA}" srcOrd="1" destOrd="0" presId="urn:microsoft.com/office/officeart/2005/8/layout/process4"/>
    <dgm:cxn modelId="{B792CFB6-BF67-4A43-8CE5-1735D2EB947D}" type="presParOf" srcId="{C2CA7095-BC9A-4517-832C-489A921EDFBA}" destId="{3F723F94-E1BA-483A-B376-C137B11253C3}" srcOrd="0" destOrd="0" presId="urn:microsoft.com/office/officeart/2005/8/layout/process4"/>
    <dgm:cxn modelId="{9F410EC9-8F95-4661-B0B2-8FBCBB7808A1}" type="presParOf" srcId="{3F723F94-E1BA-483A-B376-C137B11253C3}" destId="{98D7809E-2633-45D3-A3E5-B59FAF454A96}" srcOrd="0" destOrd="0" presId="urn:microsoft.com/office/officeart/2005/8/layout/process4"/>
    <dgm:cxn modelId="{42F36303-2B91-4C36-BA18-F6A199596838}" type="presParOf" srcId="{3F723F94-E1BA-483A-B376-C137B11253C3}" destId="{A57D514A-85BA-45B3-94A7-A6B381E54815}" srcOrd="1" destOrd="0" presId="urn:microsoft.com/office/officeart/2005/8/layout/process4"/>
    <dgm:cxn modelId="{43FBC569-6C3A-4715-86AD-14D3F0322E2B}" type="presParOf" srcId="{3F723F94-E1BA-483A-B376-C137B11253C3}" destId="{A139F796-3FB5-4304-99B2-BCA37D24C01E}" srcOrd="2" destOrd="0" presId="urn:microsoft.com/office/officeart/2005/8/layout/process4"/>
    <dgm:cxn modelId="{B4DB07F3-F795-4902-85AD-66F88D16E75E}" type="presParOf" srcId="{A139F796-3FB5-4304-99B2-BCA37D24C01E}" destId="{F54AAD23-061E-4C67-B3CC-EE78B102B5ED}" srcOrd="0" destOrd="0" presId="urn:microsoft.com/office/officeart/2005/8/layout/process4"/>
    <dgm:cxn modelId="{9FF70F3E-62C6-4DFC-9A62-95713BCB49BD}" type="presParOf" srcId="{A139F796-3FB5-4304-99B2-BCA37D24C01E}" destId="{9CCED72B-AED0-4C9B-9F40-A413E167E645}" srcOrd="1" destOrd="0" presId="urn:microsoft.com/office/officeart/2005/8/layout/process4"/>
    <dgm:cxn modelId="{C52E1A25-C33C-44CD-9C2E-06D82E68013F}" type="presParOf" srcId="{A139F796-3FB5-4304-99B2-BCA37D24C01E}" destId="{B3C2C23F-B1A7-4429-8C2D-D0F45F84D7EE}" srcOrd="2" destOrd="0" presId="urn:microsoft.com/office/officeart/2005/8/layout/process4"/>
    <dgm:cxn modelId="{2F483873-15E2-4EA9-A219-5DE217FD6321}" type="presParOf" srcId="{C2CA7095-BC9A-4517-832C-489A921EDFBA}" destId="{E3329473-5713-4F46-8C07-A65211F2C2B5}" srcOrd="1" destOrd="0" presId="urn:microsoft.com/office/officeart/2005/8/layout/process4"/>
    <dgm:cxn modelId="{BDDB81A3-869A-4DD3-871E-78ECA87FD8A5}" type="presParOf" srcId="{C2CA7095-BC9A-4517-832C-489A921EDFBA}" destId="{C172145F-0AD6-42CE-97C4-FC8DD614B8A9}" srcOrd="2" destOrd="0" presId="urn:microsoft.com/office/officeart/2005/8/layout/process4"/>
    <dgm:cxn modelId="{077E8821-A34C-45CE-8B38-D4FC7423D1A1}" type="presParOf" srcId="{C172145F-0AD6-42CE-97C4-FC8DD614B8A9}" destId="{5E3B1270-5FFF-410F-9D2A-E3F16329DE7D}" srcOrd="0" destOrd="0" presId="urn:microsoft.com/office/officeart/2005/8/layout/process4"/>
    <dgm:cxn modelId="{1E4327DA-F4F2-487F-847C-803A0C3DEC78}" type="presParOf" srcId="{C172145F-0AD6-42CE-97C4-FC8DD614B8A9}" destId="{6196FB17-133F-45B0-8C54-0A27B0DB54FA}" srcOrd="1" destOrd="0" presId="urn:microsoft.com/office/officeart/2005/8/layout/process4"/>
    <dgm:cxn modelId="{3E4EBDD7-BD2B-40C6-9C44-11FD88B4572D}" type="presParOf" srcId="{C172145F-0AD6-42CE-97C4-FC8DD614B8A9}" destId="{8FE16927-97E4-463D-B043-F2ACF41ABF31}" srcOrd="2" destOrd="0" presId="urn:microsoft.com/office/officeart/2005/8/layout/process4"/>
    <dgm:cxn modelId="{681636AE-E348-47B0-B75B-78CA398D1D49}" type="presParOf" srcId="{8FE16927-97E4-463D-B043-F2ACF41ABF31}" destId="{821F7D60-1077-4C47-896A-E7C44948D38C}" srcOrd="0" destOrd="0" presId="urn:microsoft.com/office/officeart/2005/8/layout/process4"/>
    <dgm:cxn modelId="{F718DCAF-3373-408C-B8F3-390F2CF88BAF}" type="presParOf" srcId="{8FE16927-97E4-463D-B043-F2ACF41ABF31}" destId="{99FB6334-67CA-4B57-90C0-ABB04F00C884}" srcOrd="1" destOrd="0" presId="urn:microsoft.com/office/officeart/2005/8/layout/process4"/>
    <dgm:cxn modelId="{AA588042-5169-46ED-B525-98BB5A04C9FB}" type="presParOf" srcId="{8FE16927-97E4-463D-B043-F2ACF41ABF31}" destId="{B9F7127C-F9E4-401F-A269-4480FDA19784}" srcOrd="2" destOrd="0" presId="urn:microsoft.com/office/officeart/2005/8/layout/process4"/>
    <dgm:cxn modelId="{F23A064C-1D2F-446F-A6C6-96E47F6ACF1A}" type="presParOf" srcId="{C2CA7095-BC9A-4517-832C-489A921EDFBA}" destId="{537B0E6C-41B1-4787-9EA6-759112568F9F}" srcOrd="3" destOrd="0" presId="urn:microsoft.com/office/officeart/2005/8/layout/process4"/>
    <dgm:cxn modelId="{AFB7C15F-C0B0-4CA5-BFD3-847B3645302B}" type="presParOf" srcId="{C2CA7095-BC9A-4517-832C-489A921EDFBA}" destId="{4E9FEE0D-01A7-403C-A040-0EB6359AFC06}" srcOrd="4" destOrd="0" presId="urn:microsoft.com/office/officeart/2005/8/layout/process4"/>
    <dgm:cxn modelId="{8CA621AD-28D0-41D1-8A2D-7A5D65590697}" type="presParOf" srcId="{4E9FEE0D-01A7-403C-A040-0EB6359AFC06}" destId="{DB340B5B-B2E6-45E7-B3AF-0E0E56D98662}" srcOrd="0" destOrd="0" presId="urn:microsoft.com/office/officeart/2005/8/layout/process4"/>
    <dgm:cxn modelId="{1D1FDC18-3526-43B0-B02A-73B435DFE230}" type="presParOf" srcId="{4E9FEE0D-01A7-403C-A040-0EB6359AFC06}" destId="{A3511CBF-4DB2-42E7-8CA9-32342C34D0B3}" srcOrd="1" destOrd="0" presId="urn:microsoft.com/office/officeart/2005/8/layout/process4"/>
    <dgm:cxn modelId="{EBE302F9-6D8D-4182-96DE-10B0408842AA}" type="presParOf" srcId="{4E9FEE0D-01A7-403C-A040-0EB6359AFC06}" destId="{732A0C72-101F-496B-A082-2AAEE08B8634}" srcOrd="2" destOrd="0" presId="urn:microsoft.com/office/officeart/2005/8/layout/process4"/>
    <dgm:cxn modelId="{1BBCF41F-9440-48C5-AF8E-81C9C3548569}" type="presParOf" srcId="{732A0C72-101F-496B-A082-2AAEE08B8634}" destId="{A593BC83-7143-4FB9-9A12-9808A00DD3EE}" srcOrd="0" destOrd="0" presId="urn:microsoft.com/office/officeart/2005/8/layout/process4"/>
    <dgm:cxn modelId="{FB0BB951-31AC-4D36-B4D2-B234BD5F9CCD}" type="presParOf" srcId="{732A0C72-101F-496B-A082-2AAEE08B8634}" destId="{108D558F-5DFA-4AB5-A11A-55C4ED1058A5}" srcOrd="1" destOrd="0" presId="urn:microsoft.com/office/officeart/2005/8/layout/process4"/>
    <dgm:cxn modelId="{DE64600C-6E96-40DF-B48B-DD5850EB8800}" type="presParOf" srcId="{732A0C72-101F-496B-A082-2AAEE08B8634}" destId="{9403FF2A-4D91-468F-8AD5-12A216759654}" srcOrd="2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4C02D1-221F-4979-84FB-334D9E25B8ED}">
      <dsp:nvSpPr>
        <dsp:cNvPr id="0" name=""/>
        <dsp:cNvSpPr/>
      </dsp:nvSpPr>
      <dsp:spPr>
        <a:xfrm>
          <a:off x="1168634" y="557836"/>
          <a:ext cx="238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348" y="45720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281084" y="602211"/>
        <a:ext cx="13447" cy="2689"/>
      </dsp:txXfrm>
    </dsp:sp>
    <dsp:sp modelId="{FE5F68F1-0BE2-4362-8D61-06C1EC2DC476}">
      <dsp:nvSpPr>
        <dsp:cNvPr id="0" name=""/>
        <dsp:cNvSpPr/>
      </dsp:nvSpPr>
      <dsp:spPr>
        <a:xfrm>
          <a:off x="1091" y="252753"/>
          <a:ext cx="1169342" cy="70160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Organización</a:t>
          </a:r>
        </a:p>
      </dsp:txBody>
      <dsp:txXfrm>
        <a:off x="1091" y="252753"/>
        <a:ext cx="1169342" cy="701605"/>
      </dsp:txXfrm>
    </dsp:sp>
    <dsp:sp modelId="{DF0CA98B-EDE3-46C0-BC41-5F69EFF86182}">
      <dsp:nvSpPr>
        <dsp:cNvPr id="0" name=""/>
        <dsp:cNvSpPr/>
      </dsp:nvSpPr>
      <dsp:spPr>
        <a:xfrm>
          <a:off x="2606925" y="557836"/>
          <a:ext cx="238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348" y="45720"/>
              </a:lnTo>
            </a:path>
          </a:pathLst>
        </a:custGeom>
        <a:noFill/>
        <a:ln w="6350" cap="flat" cmpd="sng" algn="ctr">
          <a:solidFill>
            <a:schemeClr val="accent2">
              <a:hueOff val="-301571"/>
              <a:satOff val="4509"/>
              <a:lumOff val="161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719376" y="602211"/>
        <a:ext cx="13447" cy="2689"/>
      </dsp:txXfrm>
    </dsp:sp>
    <dsp:sp modelId="{DED706C2-44F3-49EB-8999-A031A633B4F2}">
      <dsp:nvSpPr>
        <dsp:cNvPr id="0" name=""/>
        <dsp:cNvSpPr/>
      </dsp:nvSpPr>
      <dsp:spPr>
        <a:xfrm>
          <a:off x="1439383" y="252753"/>
          <a:ext cx="1169342" cy="701605"/>
        </a:xfrm>
        <a:prstGeom prst="rect">
          <a:avLst/>
        </a:prstGeom>
        <a:solidFill>
          <a:schemeClr val="accent2">
            <a:hueOff val="-276440"/>
            <a:satOff val="4134"/>
            <a:lumOff val="147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Análisis de los requisitos del cliente</a:t>
          </a:r>
        </a:p>
      </dsp:txBody>
      <dsp:txXfrm>
        <a:off x="1439383" y="252753"/>
        <a:ext cx="1169342" cy="701605"/>
      </dsp:txXfrm>
    </dsp:sp>
    <dsp:sp modelId="{7779D29C-9FBA-4910-83AE-993B6B4110C9}">
      <dsp:nvSpPr>
        <dsp:cNvPr id="0" name=""/>
        <dsp:cNvSpPr/>
      </dsp:nvSpPr>
      <dsp:spPr>
        <a:xfrm>
          <a:off x="4045216" y="557836"/>
          <a:ext cx="238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348" y="45720"/>
              </a:lnTo>
            </a:path>
          </a:pathLst>
        </a:custGeom>
        <a:noFill/>
        <a:ln w="6350" cap="flat" cmpd="sng" algn="ctr">
          <a:solidFill>
            <a:schemeClr val="accent2">
              <a:hueOff val="-603142"/>
              <a:satOff val="9019"/>
              <a:lumOff val="321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157667" y="602211"/>
        <a:ext cx="13447" cy="2689"/>
      </dsp:txXfrm>
    </dsp:sp>
    <dsp:sp modelId="{5EF7A9B1-D4C6-4425-AFD9-DC98E8144788}">
      <dsp:nvSpPr>
        <dsp:cNvPr id="0" name=""/>
        <dsp:cNvSpPr/>
      </dsp:nvSpPr>
      <dsp:spPr>
        <a:xfrm>
          <a:off x="2877674" y="252753"/>
          <a:ext cx="1169342" cy="701605"/>
        </a:xfrm>
        <a:prstGeom prst="rect">
          <a:avLst/>
        </a:prstGeom>
        <a:solidFill>
          <a:schemeClr val="accent2">
            <a:hueOff val="-552880"/>
            <a:satOff val="8267"/>
            <a:lumOff val="294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Creación del repositorio</a:t>
          </a:r>
        </a:p>
      </dsp:txBody>
      <dsp:txXfrm>
        <a:off x="2877674" y="252753"/>
        <a:ext cx="1169342" cy="701605"/>
      </dsp:txXfrm>
    </dsp:sp>
    <dsp:sp modelId="{CB6E68D0-265F-4D4A-BC90-EB599CDB6F30}">
      <dsp:nvSpPr>
        <dsp:cNvPr id="0" name=""/>
        <dsp:cNvSpPr/>
      </dsp:nvSpPr>
      <dsp:spPr>
        <a:xfrm>
          <a:off x="585762" y="952559"/>
          <a:ext cx="4314874" cy="238348"/>
        </a:xfrm>
        <a:custGeom>
          <a:avLst/>
          <a:gdLst/>
          <a:ahLst/>
          <a:cxnLst/>
          <a:rect l="0" t="0" r="0" b="0"/>
          <a:pathLst>
            <a:path>
              <a:moveTo>
                <a:pt x="4314874" y="0"/>
              </a:moveTo>
              <a:lnTo>
                <a:pt x="4314874" y="136274"/>
              </a:lnTo>
              <a:lnTo>
                <a:pt x="0" y="136274"/>
              </a:lnTo>
              <a:lnTo>
                <a:pt x="0" y="238348"/>
              </a:lnTo>
            </a:path>
          </a:pathLst>
        </a:custGeom>
        <a:noFill/>
        <a:ln w="6350" cap="flat" cmpd="sng" algn="ctr">
          <a:solidFill>
            <a:schemeClr val="accent2">
              <a:hueOff val="-904713"/>
              <a:satOff val="13528"/>
              <a:lumOff val="482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35118" y="1070388"/>
        <a:ext cx="216162" cy="2689"/>
      </dsp:txXfrm>
    </dsp:sp>
    <dsp:sp modelId="{002A9423-D799-4FDC-A529-1182895CF5BB}">
      <dsp:nvSpPr>
        <dsp:cNvPr id="0" name=""/>
        <dsp:cNvSpPr/>
      </dsp:nvSpPr>
      <dsp:spPr>
        <a:xfrm>
          <a:off x="4315965" y="252753"/>
          <a:ext cx="1169342" cy="701605"/>
        </a:xfrm>
        <a:prstGeom prst="rect">
          <a:avLst/>
        </a:prstGeom>
        <a:solidFill>
          <a:schemeClr val="accent2">
            <a:hueOff val="-829320"/>
            <a:satOff val="12401"/>
            <a:lumOff val="442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Búsqueda de información</a:t>
          </a:r>
        </a:p>
      </dsp:txBody>
      <dsp:txXfrm>
        <a:off x="4315965" y="252753"/>
        <a:ext cx="1169342" cy="701605"/>
      </dsp:txXfrm>
    </dsp:sp>
    <dsp:sp modelId="{3FB479A7-7704-4325-887F-BD9560D2932F}">
      <dsp:nvSpPr>
        <dsp:cNvPr id="0" name=""/>
        <dsp:cNvSpPr/>
      </dsp:nvSpPr>
      <dsp:spPr>
        <a:xfrm>
          <a:off x="1168634" y="1528390"/>
          <a:ext cx="238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348" y="45720"/>
              </a:lnTo>
            </a:path>
          </a:pathLst>
        </a:custGeom>
        <a:noFill/>
        <a:ln w="6350" cap="flat" cmpd="sng" algn="ctr">
          <a:solidFill>
            <a:schemeClr val="accent2">
              <a:hueOff val="-1206284"/>
              <a:satOff val="18038"/>
              <a:lumOff val="642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281084" y="1572766"/>
        <a:ext cx="13447" cy="2689"/>
      </dsp:txXfrm>
    </dsp:sp>
    <dsp:sp modelId="{F873A19A-0EF3-42B3-A61B-C4974107F4F5}">
      <dsp:nvSpPr>
        <dsp:cNvPr id="0" name=""/>
        <dsp:cNvSpPr/>
      </dsp:nvSpPr>
      <dsp:spPr>
        <a:xfrm>
          <a:off x="1091" y="1223308"/>
          <a:ext cx="1169342" cy="701605"/>
        </a:xfrm>
        <a:prstGeom prst="rect">
          <a:avLst/>
        </a:prstGeom>
        <a:solidFill>
          <a:schemeClr val="accent2">
            <a:hueOff val="-1105760"/>
            <a:satOff val="16535"/>
            <a:lumOff val="589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Creación de la documentación </a:t>
          </a:r>
        </a:p>
      </dsp:txBody>
      <dsp:txXfrm>
        <a:off x="1091" y="1223308"/>
        <a:ext cx="1169342" cy="701605"/>
      </dsp:txXfrm>
    </dsp:sp>
    <dsp:sp modelId="{9204B3B1-D8E7-4856-998F-E52D2EB9A6B4}">
      <dsp:nvSpPr>
        <dsp:cNvPr id="0" name=""/>
        <dsp:cNvSpPr/>
      </dsp:nvSpPr>
      <dsp:spPr>
        <a:xfrm>
          <a:off x="2606925" y="1528390"/>
          <a:ext cx="238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348" y="45720"/>
              </a:lnTo>
            </a:path>
          </a:pathLst>
        </a:custGeom>
        <a:noFill/>
        <a:ln w="6350" cap="flat" cmpd="sng" algn="ctr">
          <a:solidFill>
            <a:schemeClr val="accent2">
              <a:hueOff val="-1507855"/>
              <a:satOff val="22547"/>
              <a:lumOff val="803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719376" y="1572766"/>
        <a:ext cx="13447" cy="2689"/>
      </dsp:txXfrm>
    </dsp:sp>
    <dsp:sp modelId="{E0BA68A0-C98F-46D4-8732-8C63827678EA}">
      <dsp:nvSpPr>
        <dsp:cNvPr id="0" name=""/>
        <dsp:cNvSpPr/>
      </dsp:nvSpPr>
      <dsp:spPr>
        <a:xfrm>
          <a:off x="1439383" y="1223308"/>
          <a:ext cx="1169342" cy="701605"/>
        </a:xfrm>
        <a:prstGeom prst="rect">
          <a:avLst/>
        </a:prstGeom>
        <a:solidFill>
          <a:schemeClr val="accent2">
            <a:hueOff val="-1382200"/>
            <a:satOff val="20668"/>
            <a:lumOff val="736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Creación de un boceto de la página</a:t>
          </a:r>
        </a:p>
      </dsp:txBody>
      <dsp:txXfrm>
        <a:off x="1439383" y="1223308"/>
        <a:ext cx="1169342" cy="701605"/>
      </dsp:txXfrm>
    </dsp:sp>
    <dsp:sp modelId="{C1DB736C-334D-4EA7-83F8-D13AEBC7B314}">
      <dsp:nvSpPr>
        <dsp:cNvPr id="0" name=""/>
        <dsp:cNvSpPr/>
      </dsp:nvSpPr>
      <dsp:spPr>
        <a:xfrm>
          <a:off x="4045216" y="1528390"/>
          <a:ext cx="238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348" y="45720"/>
              </a:lnTo>
            </a:path>
          </a:pathLst>
        </a:custGeom>
        <a:noFill/>
        <a:ln w="6350" cap="flat" cmpd="sng" algn="ctr">
          <a:solidFill>
            <a:schemeClr val="accent2">
              <a:hueOff val="-1809425"/>
              <a:satOff val="27057"/>
              <a:lumOff val="963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157667" y="1572766"/>
        <a:ext cx="13447" cy="2689"/>
      </dsp:txXfrm>
    </dsp:sp>
    <dsp:sp modelId="{1FDFC76B-2797-42B6-A951-12FA2BD79208}">
      <dsp:nvSpPr>
        <dsp:cNvPr id="0" name=""/>
        <dsp:cNvSpPr/>
      </dsp:nvSpPr>
      <dsp:spPr>
        <a:xfrm>
          <a:off x="2877674" y="1223308"/>
          <a:ext cx="1169342" cy="701605"/>
        </a:xfrm>
        <a:prstGeom prst="rect">
          <a:avLst/>
        </a:prstGeom>
        <a:solidFill>
          <a:schemeClr val="accent2">
            <a:hueOff val="-1658640"/>
            <a:satOff val="24802"/>
            <a:lumOff val="883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Creación de clases, objetos y funciones</a:t>
          </a:r>
        </a:p>
      </dsp:txBody>
      <dsp:txXfrm>
        <a:off x="2877674" y="1223308"/>
        <a:ext cx="1169342" cy="701605"/>
      </dsp:txXfrm>
    </dsp:sp>
    <dsp:sp modelId="{149FA20F-15DA-4D05-98C9-2054EE0BCE4A}">
      <dsp:nvSpPr>
        <dsp:cNvPr id="0" name=""/>
        <dsp:cNvSpPr/>
      </dsp:nvSpPr>
      <dsp:spPr>
        <a:xfrm>
          <a:off x="585762" y="1923113"/>
          <a:ext cx="4314874" cy="238348"/>
        </a:xfrm>
        <a:custGeom>
          <a:avLst/>
          <a:gdLst/>
          <a:ahLst/>
          <a:cxnLst/>
          <a:rect l="0" t="0" r="0" b="0"/>
          <a:pathLst>
            <a:path>
              <a:moveTo>
                <a:pt x="4314874" y="0"/>
              </a:moveTo>
              <a:lnTo>
                <a:pt x="4314874" y="136274"/>
              </a:lnTo>
              <a:lnTo>
                <a:pt x="0" y="136274"/>
              </a:lnTo>
              <a:lnTo>
                <a:pt x="0" y="238348"/>
              </a:lnTo>
            </a:path>
          </a:pathLst>
        </a:custGeom>
        <a:noFill/>
        <a:ln w="6350" cap="flat" cmpd="sng" algn="ctr">
          <a:solidFill>
            <a:schemeClr val="accent2">
              <a:hueOff val="-2110996"/>
              <a:satOff val="31566"/>
              <a:lumOff val="1124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35118" y="2040943"/>
        <a:ext cx="216162" cy="2689"/>
      </dsp:txXfrm>
    </dsp:sp>
    <dsp:sp modelId="{31D0A6C0-597E-4539-BB4D-97C8AB3A19CE}">
      <dsp:nvSpPr>
        <dsp:cNvPr id="0" name=""/>
        <dsp:cNvSpPr/>
      </dsp:nvSpPr>
      <dsp:spPr>
        <a:xfrm>
          <a:off x="4315965" y="1223308"/>
          <a:ext cx="1169342" cy="701605"/>
        </a:xfrm>
        <a:prstGeom prst="rect">
          <a:avLst/>
        </a:prstGeom>
        <a:solidFill>
          <a:schemeClr val="accent2">
            <a:hueOff val="-1935080"/>
            <a:satOff val="28936"/>
            <a:lumOff val="103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Pruebas con la API</a:t>
          </a:r>
        </a:p>
      </dsp:txBody>
      <dsp:txXfrm>
        <a:off x="4315965" y="1223308"/>
        <a:ext cx="1169342" cy="701605"/>
      </dsp:txXfrm>
    </dsp:sp>
    <dsp:sp modelId="{1B907515-C158-4108-8820-A8F9E863634C}">
      <dsp:nvSpPr>
        <dsp:cNvPr id="0" name=""/>
        <dsp:cNvSpPr/>
      </dsp:nvSpPr>
      <dsp:spPr>
        <a:xfrm>
          <a:off x="1168634" y="2498945"/>
          <a:ext cx="238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348" y="45720"/>
              </a:lnTo>
            </a:path>
          </a:pathLst>
        </a:custGeom>
        <a:noFill/>
        <a:ln w="6350" cap="flat" cmpd="sng" algn="ctr">
          <a:solidFill>
            <a:schemeClr val="accent2">
              <a:hueOff val="-2412567"/>
              <a:satOff val="36076"/>
              <a:lumOff val="1284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281084" y="2543320"/>
        <a:ext cx="13447" cy="2689"/>
      </dsp:txXfrm>
    </dsp:sp>
    <dsp:sp modelId="{7D91D08C-273A-45DD-BE21-AF85F38F76EE}">
      <dsp:nvSpPr>
        <dsp:cNvPr id="0" name=""/>
        <dsp:cNvSpPr/>
      </dsp:nvSpPr>
      <dsp:spPr>
        <a:xfrm>
          <a:off x="1091" y="2193862"/>
          <a:ext cx="1169342" cy="701605"/>
        </a:xfrm>
        <a:prstGeom prst="rect">
          <a:avLst/>
        </a:prstGeom>
        <a:solidFill>
          <a:schemeClr val="accent2">
            <a:hueOff val="-2211520"/>
            <a:satOff val="33069"/>
            <a:lumOff val="1177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Desarrollo de la parte lógica (jquery y AJAX)</a:t>
          </a:r>
        </a:p>
      </dsp:txBody>
      <dsp:txXfrm>
        <a:off x="1091" y="2193862"/>
        <a:ext cx="1169342" cy="701605"/>
      </dsp:txXfrm>
    </dsp:sp>
    <dsp:sp modelId="{B0884425-FB65-48BF-8E58-EA156B7003C0}">
      <dsp:nvSpPr>
        <dsp:cNvPr id="0" name=""/>
        <dsp:cNvSpPr/>
      </dsp:nvSpPr>
      <dsp:spPr>
        <a:xfrm>
          <a:off x="2606925" y="2498945"/>
          <a:ext cx="238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348" y="45720"/>
              </a:lnTo>
            </a:path>
          </a:pathLst>
        </a:custGeom>
        <a:noFill/>
        <a:ln w="6350" cap="flat" cmpd="sng" algn="ctr">
          <a:solidFill>
            <a:schemeClr val="accent2">
              <a:hueOff val="-2714138"/>
              <a:satOff val="40585"/>
              <a:lumOff val="1445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719376" y="2543320"/>
        <a:ext cx="13447" cy="2689"/>
      </dsp:txXfrm>
    </dsp:sp>
    <dsp:sp modelId="{61CE8D86-2E7E-4248-859F-2C2E42FD5568}">
      <dsp:nvSpPr>
        <dsp:cNvPr id="0" name=""/>
        <dsp:cNvSpPr/>
      </dsp:nvSpPr>
      <dsp:spPr>
        <a:xfrm>
          <a:off x="1439383" y="2193862"/>
          <a:ext cx="1169342" cy="701605"/>
        </a:xfrm>
        <a:prstGeom prst="rect">
          <a:avLst/>
        </a:prstGeom>
        <a:solidFill>
          <a:schemeClr val="accent2">
            <a:hueOff val="-2487960"/>
            <a:satOff val="37203"/>
            <a:lumOff val="1325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Pruebas con localStorage</a:t>
          </a:r>
        </a:p>
      </dsp:txBody>
      <dsp:txXfrm>
        <a:off x="1439383" y="2193862"/>
        <a:ext cx="1169342" cy="701605"/>
      </dsp:txXfrm>
    </dsp:sp>
    <dsp:sp modelId="{665F04C2-132F-49B4-BC70-A6D1ADFDEA73}">
      <dsp:nvSpPr>
        <dsp:cNvPr id="0" name=""/>
        <dsp:cNvSpPr/>
      </dsp:nvSpPr>
      <dsp:spPr>
        <a:xfrm>
          <a:off x="4045216" y="2498945"/>
          <a:ext cx="238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348" y="45720"/>
              </a:lnTo>
            </a:path>
          </a:pathLst>
        </a:custGeom>
        <a:noFill/>
        <a:ln w="6350" cap="flat" cmpd="sng" algn="ctr">
          <a:solidFill>
            <a:schemeClr val="accent2">
              <a:hueOff val="-3015709"/>
              <a:satOff val="45095"/>
              <a:lumOff val="1605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157667" y="2543320"/>
        <a:ext cx="13447" cy="2689"/>
      </dsp:txXfrm>
    </dsp:sp>
    <dsp:sp modelId="{14078FF8-D094-4A49-8CFC-490E7495C201}">
      <dsp:nvSpPr>
        <dsp:cNvPr id="0" name=""/>
        <dsp:cNvSpPr/>
      </dsp:nvSpPr>
      <dsp:spPr>
        <a:xfrm>
          <a:off x="2877674" y="2193862"/>
          <a:ext cx="1169342" cy="701605"/>
        </a:xfrm>
        <a:prstGeom prst="rect">
          <a:avLst/>
        </a:prstGeom>
        <a:solidFill>
          <a:schemeClr val="accent2">
            <a:hueOff val="-2764400"/>
            <a:satOff val="41337"/>
            <a:lumOff val="1472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Desarrollo de la vista (HTML y CSS)</a:t>
          </a:r>
        </a:p>
      </dsp:txBody>
      <dsp:txXfrm>
        <a:off x="2877674" y="2193862"/>
        <a:ext cx="1169342" cy="701605"/>
      </dsp:txXfrm>
    </dsp:sp>
    <dsp:sp modelId="{BC5B19A9-3C94-4560-957C-767B0A6387C6}">
      <dsp:nvSpPr>
        <dsp:cNvPr id="0" name=""/>
        <dsp:cNvSpPr/>
      </dsp:nvSpPr>
      <dsp:spPr>
        <a:xfrm>
          <a:off x="585762" y="2893667"/>
          <a:ext cx="4314874" cy="238348"/>
        </a:xfrm>
        <a:custGeom>
          <a:avLst/>
          <a:gdLst/>
          <a:ahLst/>
          <a:cxnLst/>
          <a:rect l="0" t="0" r="0" b="0"/>
          <a:pathLst>
            <a:path>
              <a:moveTo>
                <a:pt x="4314874" y="0"/>
              </a:moveTo>
              <a:lnTo>
                <a:pt x="4314874" y="136274"/>
              </a:lnTo>
              <a:lnTo>
                <a:pt x="0" y="136274"/>
              </a:lnTo>
              <a:lnTo>
                <a:pt x="0" y="238348"/>
              </a:lnTo>
            </a:path>
          </a:pathLst>
        </a:custGeom>
        <a:noFill/>
        <a:ln w="6350" cap="flat" cmpd="sng" algn="ctr">
          <a:solidFill>
            <a:schemeClr val="accent2">
              <a:hueOff val="-3317280"/>
              <a:satOff val="49604"/>
              <a:lumOff val="1766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35118" y="3011497"/>
        <a:ext cx="216162" cy="2689"/>
      </dsp:txXfrm>
    </dsp:sp>
    <dsp:sp modelId="{C2C42A1A-0A72-412A-A2C4-AA9A8DB4E3FB}">
      <dsp:nvSpPr>
        <dsp:cNvPr id="0" name=""/>
        <dsp:cNvSpPr/>
      </dsp:nvSpPr>
      <dsp:spPr>
        <a:xfrm>
          <a:off x="4315965" y="2193862"/>
          <a:ext cx="1169342" cy="701605"/>
        </a:xfrm>
        <a:prstGeom prst="rect">
          <a:avLst/>
        </a:prstGeom>
        <a:solidFill>
          <a:schemeClr val="accent2">
            <a:hueOff val="-3040840"/>
            <a:satOff val="45470"/>
            <a:lumOff val="1619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Testing / Correciones</a:t>
          </a:r>
        </a:p>
      </dsp:txBody>
      <dsp:txXfrm>
        <a:off x="4315965" y="2193862"/>
        <a:ext cx="1169342" cy="701605"/>
      </dsp:txXfrm>
    </dsp:sp>
    <dsp:sp modelId="{419F8834-FDCA-42A8-8EFD-3D5C83D48B7A}">
      <dsp:nvSpPr>
        <dsp:cNvPr id="0" name=""/>
        <dsp:cNvSpPr/>
      </dsp:nvSpPr>
      <dsp:spPr>
        <a:xfrm>
          <a:off x="1091" y="3164416"/>
          <a:ext cx="1169342" cy="701605"/>
        </a:xfrm>
        <a:prstGeom prst="rect">
          <a:avLst/>
        </a:prstGeom>
        <a:solidFill>
          <a:schemeClr val="accent2">
            <a:hueOff val="-3317280"/>
            <a:satOff val="49604"/>
            <a:lumOff val="1766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Entrega del proyecto</a:t>
          </a:r>
        </a:p>
      </dsp:txBody>
      <dsp:txXfrm>
        <a:off x="1091" y="3164416"/>
        <a:ext cx="1169342" cy="70160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7D514A-85BA-45B3-94A7-A6B381E54815}">
      <dsp:nvSpPr>
        <dsp:cNvPr id="0" name=""/>
        <dsp:cNvSpPr/>
      </dsp:nvSpPr>
      <dsp:spPr>
        <a:xfrm>
          <a:off x="0" y="2409110"/>
          <a:ext cx="5486400" cy="7907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No tener el suficiente tiempo para terminarlo durante el tiempo establecido</a:t>
          </a:r>
        </a:p>
      </dsp:txBody>
      <dsp:txXfrm>
        <a:off x="0" y="2409110"/>
        <a:ext cx="5486400" cy="426990"/>
      </dsp:txXfrm>
    </dsp:sp>
    <dsp:sp modelId="{F54AAD23-061E-4C67-B3CC-EE78B102B5ED}">
      <dsp:nvSpPr>
        <dsp:cNvPr id="0" name=""/>
        <dsp:cNvSpPr/>
      </dsp:nvSpPr>
      <dsp:spPr>
        <a:xfrm>
          <a:off x="2678" y="2820286"/>
          <a:ext cx="1827014" cy="36373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t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Probabilidad de que ocurra</a:t>
          </a:r>
        </a:p>
        <a:p>
          <a:pPr marL="57150" lvl="1" indent="-57150" algn="ctr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600" kern="1200"/>
            <a:t>70%</a:t>
          </a:r>
        </a:p>
      </dsp:txBody>
      <dsp:txXfrm>
        <a:off x="2678" y="2820286"/>
        <a:ext cx="1827014" cy="363732"/>
      </dsp:txXfrm>
    </dsp:sp>
    <dsp:sp modelId="{9CCED72B-AED0-4C9B-9F40-A413E167E645}">
      <dsp:nvSpPr>
        <dsp:cNvPr id="0" name=""/>
        <dsp:cNvSpPr/>
      </dsp:nvSpPr>
      <dsp:spPr>
        <a:xfrm>
          <a:off x="1829692" y="2820286"/>
          <a:ext cx="1827014" cy="36373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t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Impacto en el proyecto</a:t>
          </a:r>
        </a:p>
        <a:p>
          <a:pPr marL="57150" lvl="1" indent="-57150" algn="ctr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600" kern="1200"/>
            <a:t>50%</a:t>
          </a:r>
        </a:p>
      </dsp:txBody>
      <dsp:txXfrm>
        <a:off x="1829692" y="2820286"/>
        <a:ext cx="1827014" cy="363732"/>
      </dsp:txXfrm>
    </dsp:sp>
    <dsp:sp modelId="{B3C2C23F-B1A7-4429-8C2D-D0F45F84D7EE}">
      <dsp:nvSpPr>
        <dsp:cNvPr id="0" name=""/>
        <dsp:cNvSpPr/>
      </dsp:nvSpPr>
      <dsp:spPr>
        <a:xfrm>
          <a:off x="3656707" y="2820286"/>
          <a:ext cx="1827014" cy="36373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t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Posible alternativa (mitigación)</a:t>
          </a:r>
        </a:p>
        <a:p>
          <a:pPr marL="57150" lvl="1" indent="-57150" algn="ctr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600" kern="1200"/>
            <a:t>Entregar un minimo viable. </a:t>
          </a:r>
        </a:p>
      </dsp:txBody>
      <dsp:txXfrm>
        <a:off x="3656707" y="2820286"/>
        <a:ext cx="1827014" cy="363732"/>
      </dsp:txXfrm>
    </dsp:sp>
    <dsp:sp modelId="{6196FB17-133F-45B0-8C54-0A27B0DB54FA}">
      <dsp:nvSpPr>
        <dsp:cNvPr id="0" name=""/>
        <dsp:cNvSpPr/>
      </dsp:nvSpPr>
      <dsp:spPr>
        <a:xfrm rot="10800000">
          <a:off x="0" y="1204838"/>
          <a:ext cx="5486400" cy="1216133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Tardar mucho tiempo en la realización de una tarea determinada</a:t>
          </a:r>
        </a:p>
      </dsp:txBody>
      <dsp:txXfrm rot="-10800000">
        <a:off x="0" y="1204838"/>
        <a:ext cx="5486400" cy="426862"/>
      </dsp:txXfrm>
    </dsp:sp>
    <dsp:sp modelId="{821F7D60-1077-4C47-896A-E7C44948D38C}">
      <dsp:nvSpPr>
        <dsp:cNvPr id="0" name=""/>
        <dsp:cNvSpPr/>
      </dsp:nvSpPr>
      <dsp:spPr>
        <a:xfrm>
          <a:off x="2678" y="1631700"/>
          <a:ext cx="1827014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t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Probabilidad de que ocurra</a:t>
          </a:r>
        </a:p>
        <a:p>
          <a:pPr marL="57150" lvl="1" indent="-57150" algn="ctr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600" kern="1200"/>
            <a:t>70%</a:t>
          </a:r>
        </a:p>
      </dsp:txBody>
      <dsp:txXfrm>
        <a:off x="2678" y="1631700"/>
        <a:ext cx="1827014" cy="363623"/>
      </dsp:txXfrm>
    </dsp:sp>
    <dsp:sp modelId="{99FB6334-67CA-4B57-90C0-ABB04F00C884}">
      <dsp:nvSpPr>
        <dsp:cNvPr id="0" name=""/>
        <dsp:cNvSpPr/>
      </dsp:nvSpPr>
      <dsp:spPr>
        <a:xfrm>
          <a:off x="1829692" y="1631700"/>
          <a:ext cx="1827014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t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Impacto en el proyecto</a:t>
          </a:r>
        </a:p>
        <a:p>
          <a:pPr marL="57150" lvl="1" indent="-57150" algn="ctr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600" kern="1200"/>
            <a:t>80%</a:t>
          </a:r>
        </a:p>
      </dsp:txBody>
      <dsp:txXfrm>
        <a:off x="1829692" y="1631700"/>
        <a:ext cx="1827014" cy="363623"/>
      </dsp:txXfrm>
    </dsp:sp>
    <dsp:sp modelId="{B9F7127C-F9E4-401F-A269-4480FDA19784}">
      <dsp:nvSpPr>
        <dsp:cNvPr id="0" name=""/>
        <dsp:cNvSpPr/>
      </dsp:nvSpPr>
      <dsp:spPr>
        <a:xfrm>
          <a:off x="3656707" y="1631700"/>
          <a:ext cx="1827014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t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Posible alternativa (mitigación)</a:t>
          </a:r>
        </a:p>
        <a:p>
          <a:pPr marL="57150" lvl="1" indent="-57150" algn="ctr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600" kern="1200"/>
            <a:t>Pedir ayuda a compañeros</a:t>
          </a:r>
        </a:p>
        <a:p>
          <a:pPr marL="57150" lvl="1" indent="-57150" algn="ctr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600" kern="1200"/>
            <a:t>Pedir asesoría a un especialista</a:t>
          </a:r>
        </a:p>
      </dsp:txBody>
      <dsp:txXfrm>
        <a:off x="3656707" y="1631700"/>
        <a:ext cx="1827014" cy="363623"/>
      </dsp:txXfrm>
    </dsp:sp>
    <dsp:sp modelId="{A3511CBF-4DB2-42E7-8CA9-32342C34D0B3}">
      <dsp:nvSpPr>
        <dsp:cNvPr id="0" name=""/>
        <dsp:cNvSpPr/>
      </dsp:nvSpPr>
      <dsp:spPr>
        <a:xfrm rot="10800000">
          <a:off x="0" y="565"/>
          <a:ext cx="5486400" cy="1216133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No encontrar con facilidad la información relacionada con el proyecto</a:t>
          </a:r>
        </a:p>
      </dsp:txBody>
      <dsp:txXfrm rot="-10800000">
        <a:off x="0" y="565"/>
        <a:ext cx="5486400" cy="426862"/>
      </dsp:txXfrm>
    </dsp:sp>
    <dsp:sp modelId="{A593BC83-7143-4FB9-9A12-9808A00DD3EE}">
      <dsp:nvSpPr>
        <dsp:cNvPr id="0" name=""/>
        <dsp:cNvSpPr/>
      </dsp:nvSpPr>
      <dsp:spPr>
        <a:xfrm>
          <a:off x="2678" y="427428"/>
          <a:ext cx="1827014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t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Probabilidad de que ocurra</a:t>
          </a:r>
        </a:p>
        <a:p>
          <a:pPr marL="57150" lvl="1" indent="-57150" algn="ctr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600" kern="1200"/>
            <a:t>30%</a:t>
          </a:r>
        </a:p>
      </dsp:txBody>
      <dsp:txXfrm>
        <a:off x="2678" y="427428"/>
        <a:ext cx="1827014" cy="363623"/>
      </dsp:txXfrm>
    </dsp:sp>
    <dsp:sp modelId="{108D558F-5DFA-4AB5-A11A-55C4ED1058A5}">
      <dsp:nvSpPr>
        <dsp:cNvPr id="0" name=""/>
        <dsp:cNvSpPr/>
      </dsp:nvSpPr>
      <dsp:spPr>
        <a:xfrm>
          <a:off x="1829692" y="427428"/>
          <a:ext cx="1827014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t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Impacto en el proyecto</a:t>
          </a:r>
        </a:p>
        <a:p>
          <a:pPr marL="57150" lvl="1" indent="-57150" algn="ctr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600" kern="1200"/>
            <a:t>60%</a:t>
          </a:r>
        </a:p>
      </dsp:txBody>
      <dsp:txXfrm>
        <a:off x="1829692" y="427428"/>
        <a:ext cx="1827014" cy="363623"/>
      </dsp:txXfrm>
    </dsp:sp>
    <dsp:sp modelId="{9403FF2A-4D91-468F-8AD5-12A216759654}">
      <dsp:nvSpPr>
        <dsp:cNvPr id="0" name=""/>
        <dsp:cNvSpPr/>
      </dsp:nvSpPr>
      <dsp:spPr>
        <a:xfrm>
          <a:off x="3656707" y="427428"/>
          <a:ext cx="1827014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t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Posible alternativa (mitigación)</a:t>
          </a:r>
        </a:p>
        <a:p>
          <a:pPr marL="57150" lvl="1" indent="-57150" algn="ctr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600" kern="1200"/>
            <a:t>Pedir ayuda a compañeros</a:t>
          </a:r>
        </a:p>
      </dsp:txBody>
      <dsp:txXfrm>
        <a:off x="3656707" y="427428"/>
        <a:ext cx="1827014" cy="3636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E00F687B6A6457DB2C5214710BA0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A38B1-E17B-4AC3-B575-78715069941C}"/>
      </w:docPartPr>
      <w:docPartBody>
        <w:p w:rsidR="009A240B" w:rsidRDefault="0003193D">
          <w:pPr>
            <w:pStyle w:val="AE00F687B6A6457DB2C5214710BA00B7"/>
          </w:pPr>
          <w:r>
            <w:rPr>
              <w:lang w:bidi="es-ES"/>
            </w:rPr>
            <w:t>Objetivo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3D"/>
    <w:rsid w:val="0003193D"/>
    <w:rsid w:val="00301ECA"/>
    <w:rsid w:val="00383E81"/>
    <w:rsid w:val="00525DD4"/>
    <w:rsid w:val="005E398B"/>
    <w:rsid w:val="00824858"/>
    <w:rsid w:val="008F1D92"/>
    <w:rsid w:val="009A240B"/>
    <w:rsid w:val="009B2B77"/>
    <w:rsid w:val="00A77F50"/>
    <w:rsid w:val="00B7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E2DE828474E42F2B8ABF90B9C47E28E">
    <w:name w:val="AE2DE828474E42F2B8ABF90B9C47E28E"/>
  </w:style>
  <w:style w:type="paragraph" w:customStyle="1" w:styleId="8C02FFF0E72448AEAB220A0E16899833">
    <w:name w:val="8C02FFF0E72448AEAB220A0E16899833"/>
  </w:style>
  <w:style w:type="paragraph" w:customStyle="1" w:styleId="D9B39E035AD04B3E9D35311F88C26C57">
    <w:name w:val="D9B39E035AD04B3E9D35311F88C26C57"/>
  </w:style>
  <w:style w:type="paragraph" w:customStyle="1" w:styleId="14B010A2550C41D083BF96D0DE155E69">
    <w:name w:val="14B010A2550C41D083BF96D0DE155E69"/>
  </w:style>
  <w:style w:type="paragraph" w:customStyle="1" w:styleId="AE00F687B6A6457DB2C5214710BA00B7">
    <w:name w:val="AE00F687B6A6457DB2C5214710BA00B7"/>
  </w:style>
  <w:style w:type="paragraph" w:customStyle="1" w:styleId="1340B9DEC6CD4C67BC5E8BA44581C9F6">
    <w:name w:val="1340B9DEC6CD4C67BC5E8BA44581C9F6"/>
  </w:style>
  <w:style w:type="paragraph" w:customStyle="1" w:styleId="68DD52786B734036BEDA99D5692BB539">
    <w:name w:val="68DD52786B734036BEDA99D5692BB539"/>
  </w:style>
  <w:style w:type="paragraph" w:customStyle="1" w:styleId="D4F9FE2D3BDD46D7939421868DBBA636">
    <w:name w:val="D4F9FE2D3BDD46D7939421868DBBA636"/>
  </w:style>
  <w:style w:type="paragraph" w:customStyle="1" w:styleId="E61FBDC805754E26812D9F634CDCC245">
    <w:name w:val="E61FBDC805754E26812D9F634CDCC245"/>
  </w:style>
  <w:style w:type="paragraph" w:customStyle="1" w:styleId="D460A1D894E54510BA0B9AF817E476FE">
    <w:name w:val="D460A1D894E54510BA0B9AF817E476FE"/>
  </w:style>
  <w:style w:type="paragraph" w:customStyle="1" w:styleId="D09BD0C35C1F4FA2881E3ABB0ACCF134">
    <w:name w:val="D09BD0C35C1F4FA2881E3ABB0ACCF134"/>
  </w:style>
  <w:style w:type="paragraph" w:customStyle="1" w:styleId="E3C97E6ED2D14E5A836BC861C129720C">
    <w:name w:val="E3C97E6ED2D14E5A836BC861C129720C"/>
  </w:style>
  <w:style w:type="paragraph" w:customStyle="1" w:styleId="6957A1D80AA54DB6B29688F9A0F9FE54">
    <w:name w:val="6957A1D80AA54DB6B29688F9A0F9FE54"/>
  </w:style>
  <w:style w:type="paragraph" w:customStyle="1" w:styleId="499CE629857D42D1BDCD3A67B1841555">
    <w:name w:val="499CE629857D42D1BDCD3A67B1841555"/>
  </w:style>
  <w:style w:type="paragraph" w:customStyle="1" w:styleId="B7D903D85E8F434EADBED65719E0F0CF">
    <w:name w:val="B7D903D85E8F434EADBED65719E0F0CF"/>
  </w:style>
  <w:style w:type="paragraph" w:customStyle="1" w:styleId="0BE47DF6A8894478B243EDFC512F0E2C">
    <w:name w:val="0BE47DF6A8894478B243EDFC512F0E2C"/>
  </w:style>
  <w:style w:type="paragraph" w:customStyle="1" w:styleId="0B8E5FC7F8504829AB834F4D4026C2D1">
    <w:name w:val="0B8E5FC7F8504829AB834F4D4026C2D1"/>
  </w:style>
  <w:style w:type="paragraph" w:customStyle="1" w:styleId="9F71D6F9E23341B696220FF32703AD22">
    <w:name w:val="9F71D6F9E23341B696220FF32703AD22"/>
  </w:style>
  <w:style w:type="paragraph" w:customStyle="1" w:styleId="51182C94459A4978B27BDDE3DE704CA5">
    <w:name w:val="51182C94459A4978B27BDDE3DE704CA5"/>
  </w:style>
  <w:style w:type="paragraph" w:customStyle="1" w:styleId="EB3B1EF26352499388597DDD41EE037F">
    <w:name w:val="EB3B1EF26352499388597DDD41EE037F"/>
  </w:style>
  <w:style w:type="paragraph" w:customStyle="1" w:styleId="E4BF82CB12CB4328A31D6CC7F5CE1E36">
    <w:name w:val="E4BF82CB12CB4328A31D6CC7F5CE1E36"/>
  </w:style>
  <w:style w:type="paragraph" w:customStyle="1" w:styleId="865A56EB181A4E818981F9F5C43A86E9">
    <w:name w:val="865A56EB181A4E818981F9F5C43A86E9"/>
  </w:style>
  <w:style w:type="paragraph" w:customStyle="1" w:styleId="9E1A502984AE4D178FFE06DB10E56B57">
    <w:name w:val="9E1A502984AE4D178FFE06DB10E56B57"/>
  </w:style>
  <w:style w:type="paragraph" w:customStyle="1" w:styleId="F485FD23773D43C7B12AD71583D44B7C">
    <w:name w:val="F485FD23773D43C7B12AD71583D44B7C"/>
  </w:style>
  <w:style w:type="paragraph" w:customStyle="1" w:styleId="A8245F3CDF2747FCBABD70F1B0D319F8">
    <w:name w:val="A8245F3CDF2747FCBABD70F1B0D319F8"/>
  </w:style>
  <w:style w:type="paragraph" w:customStyle="1" w:styleId="37A14B58C864442385C91FF705D6047A">
    <w:name w:val="37A14B58C864442385C91FF705D6047A"/>
  </w:style>
  <w:style w:type="paragraph" w:customStyle="1" w:styleId="8E3D32B735314193B5902A6C3CA4DEF7">
    <w:name w:val="8E3D32B735314193B5902A6C3CA4DEF7"/>
  </w:style>
  <w:style w:type="paragraph" w:customStyle="1" w:styleId="FC32EC25338549029DC15903662B8907">
    <w:name w:val="FC32EC25338549029DC15903662B8907"/>
  </w:style>
  <w:style w:type="paragraph" w:customStyle="1" w:styleId="1F36FEEF2A0B4A78B36BCC8BAD3325DC">
    <w:name w:val="1F36FEEF2A0B4A78B36BCC8BAD3325DC"/>
  </w:style>
  <w:style w:type="paragraph" w:customStyle="1" w:styleId="8E8B16407AD4442E8A5A692D0E88C901">
    <w:name w:val="8E8B16407AD4442E8A5A692D0E88C901"/>
  </w:style>
  <w:style w:type="paragraph" w:customStyle="1" w:styleId="7979D200DF2B4752BFEC8A42B61A0199">
    <w:name w:val="7979D200DF2B4752BFEC8A42B61A0199"/>
  </w:style>
  <w:style w:type="paragraph" w:customStyle="1" w:styleId="325B2A5FB3F644ECAB092A2EEF103515">
    <w:name w:val="325B2A5FB3F644ECAB092A2EEF103515"/>
  </w:style>
  <w:style w:type="paragraph" w:customStyle="1" w:styleId="82C0EEFA630B4B899E1CA76F973ED1F4">
    <w:name w:val="82C0EEFA630B4B899E1CA76F973ED1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C3A5E-8CB0-4A69-AA16-72B5FA119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(color)</Template>
  <TotalTime>373</TotalTime>
  <Pages>5</Pages>
  <Words>779</Words>
  <Characters>4289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</dc:creator>
  <cp:keywords/>
  <cp:lastModifiedBy>Student</cp:lastModifiedBy>
  <cp:revision>36</cp:revision>
  <cp:lastPrinted>2019-11-11T08:28:00Z</cp:lastPrinted>
  <dcterms:created xsi:type="dcterms:W3CDTF">2019-11-04T09:56:00Z</dcterms:created>
  <dcterms:modified xsi:type="dcterms:W3CDTF">2019-12-20T10:49:00Z</dcterms:modified>
  <cp:version/>
</cp:coreProperties>
</file>